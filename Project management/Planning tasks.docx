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3987E" w14:textId="6EA24346" w:rsidR="001069F9" w:rsidRDefault="002E0374">
      <w:pPr>
        <w:pStyle w:val="Date"/>
      </w:pPr>
      <w:r>
        <w:t>2</w:t>
      </w:r>
      <w:r w:rsidR="00AC0D66">
        <w:t>4</w:t>
      </w:r>
      <w:r>
        <w:t>.02.2020</w:t>
      </w:r>
    </w:p>
    <w:p w14:paraId="007DC8AF" w14:textId="4969A2B1" w:rsidR="00C976B1" w:rsidRDefault="002E0374">
      <w:pPr>
        <w:pStyle w:val="Title"/>
      </w:pPr>
      <w:r>
        <w:t>training manager</w:t>
      </w:r>
    </w:p>
    <w:p w14:paraId="748889CF" w14:textId="6E4A6BB9" w:rsidR="00B23B2D" w:rsidRDefault="00B23B2D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</w:p>
    <w:p w14:paraId="5A04FA86" w14:textId="6111AD36" w:rsidR="001069F9" w:rsidRPr="000E0410" w:rsidRDefault="00060E81" w:rsidP="002E0374">
      <w:pPr>
        <w:rPr>
          <w:b/>
          <w:bCs/>
          <w:u w:val="single"/>
        </w:rPr>
      </w:pPr>
      <w:r w:rsidRPr="000E0410">
        <w:rPr>
          <w:b/>
          <w:bCs/>
          <w:u w:val="single"/>
        </w:rPr>
        <w:t>T</w:t>
      </w:r>
      <w:r w:rsidR="002141C4" w:rsidRPr="000E0410">
        <w:rPr>
          <w:b/>
          <w:bCs/>
          <w:u w:val="single"/>
        </w:rPr>
        <w:t>echnology stack:</w:t>
      </w:r>
    </w:p>
    <w:p w14:paraId="400FB28A" w14:textId="25D519C7" w:rsidR="002141C4" w:rsidRDefault="007A0BEF" w:rsidP="002E0374">
      <w:pPr>
        <w:rPr>
          <w:caps/>
        </w:rPr>
      </w:pPr>
      <w:r>
        <w:rPr>
          <w:caps/>
        </w:rPr>
        <w:t>SQL-Server: MS SQL Server</w:t>
      </w:r>
      <w:r w:rsidR="00060E81">
        <w:rPr>
          <w:caps/>
        </w:rPr>
        <w:t xml:space="preserve"> (preferred) (Mysql</w:t>
      </w:r>
      <w:r w:rsidR="007C4E99">
        <w:rPr>
          <w:caps/>
        </w:rPr>
        <w:t xml:space="preserve"> -</w:t>
      </w:r>
      <w:r w:rsidR="00060E81">
        <w:rPr>
          <w:caps/>
        </w:rPr>
        <w:t xml:space="preserve"> as alternative)</w:t>
      </w:r>
      <w:r>
        <w:rPr>
          <w:caps/>
        </w:rPr>
        <w:t>;</w:t>
      </w:r>
    </w:p>
    <w:p w14:paraId="29F9CAED" w14:textId="578AEF88" w:rsidR="007A0BEF" w:rsidRPr="00A77CD5" w:rsidRDefault="007A0BEF" w:rsidP="002E0374">
      <w:pPr>
        <w:rPr>
          <w:caps/>
        </w:rPr>
      </w:pPr>
      <w:r w:rsidRPr="00A77CD5">
        <w:rPr>
          <w:caps/>
        </w:rPr>
        <w:t>web server: internet information server</w:t>
      </w:r>
      <w:r w:rsidR="00130D2A" w:rsidRPr="00A77CD5">
        <w:rPr>
          <w:caps/>
        </w:rPr>
        <w:t xml:space="preserve"> (apache</w:t>
      </w:r>
      <w:r w:rsidR="007C4E99">
        <w:rPr>
          <w:caps/>
        </w:rPr>
        <w:t xml:space="preserve"> -</w:t>
      </w:r>
      <w:r w:rsidR="00130D2A" w:rsidRPr="00A77CD5">
        <w:rPr>
          <w:caps/>
        </w:rPr>
        <w:t xml:space="preserve"> as alternative)</w:t>
      </w:r>
      <w:r w:rsidRPr="00A77CD5">
        <w:rPr>
          <w:caps/>
        </w:rPr>
        <w:t>;</w:t>
      </w:r>
    </w:p>
    <w:p w14:paraId="568AB6C4" w14:textId="2BA96CB0" w:rsidR="00EE4842" w:rsidRDefault="00BD6D05" w:rsidP="002E0374">
      <w:pPr>
        <w:rPr>
          <w:caps/>
        </w:rPr>
      </w:pPr>
      <w:r>
        <w:rPr>
          <w:caps/>
        </w:rPr>
        <w:t>Server</w:t>
      </w:r>
      <w:r w:rsidR="00EE4842" w:rsidRPr="00EE4842">
        <w:rPr>
          <w:caps/>
        </w:rPr>
        <w:t xml:space="preserve"> development engine: a</w:t>
      </w:r>
      <w:r w:rsidR="00EE4842">
        <w:rPr>
          <w:caps/>
        </w:rPr>
        <w:t>sp.net core</w:t>
      </w:r>
      <w:r w:rsidR="009E4F92">
        <w:rPr>
          <w:caps/>
        </w:rPr>
        <w:t xml:space="preserve"> MVC</w:t>
      </w:r>
      <w:r w:rsidR="00555D87">
        <w:rPr>
          <w:caps/>
        </w:rPr>
        <w:t xml:space="preserve"> (C#)</w:t>
      </w:r>
      <w:r w:rsidR="00A77CD5">
        <w:rPr>
          <w:caps/>
        </w:rPr>
        <w:t xml:space="preserve"> (php</w:t>
      </w:r>
      <w:r w:rsidR="007C4E99">
        <w:rPr>
          <w:caps/>
        </w:rPr>
        <w:t xml:space="preserve"> -</w:t>
      </w:r>
      <w:r w:rsidR="00A77CD5">
        <w:rPr>
          <w:caps/>
        </w:rPr>
        <w:t xml:space="preserve"> as alternative)</w:t>
      </w:r>
      <w:r w:rsidR="00EE4842">
        <w:rPr>
          <w:caps/>
        </w:rPr>
        <w:t>;</w:t>
      </w:r>
    </w:p>
    <w:p w14:paraId="1F4F5F93" w14:textId="32AAB12F" w:rsidR="008259E2" w:rsidRDefault="00492FCD" w:rsidP="002E0374">
      <w:pPr>
        <w:rPr>
          <w:caps/>
        </w:rPr>
      </w:pPr>
      <w:r>
        <w:rPr>
          <w:caps/>
        </w:rPr>
        <w:t>Middleware</w:t>
      </w:r>
      <w:r w:rsidR="008259E2">
        <w:rPr>
          <w:caps/>
        </w:rPr>
        <w:t>/services: web api</w:t>
      </w:r>
      <w:r w:rsidR="004168C0">
        <w:rPr>
          <w:caps/>
        </w:rPr>
        <w:t xml:space="preserve"> (or any restful enable </w:t>
      </w:r>
      <w:r w:rsidR="00A631FE">
        <w:rPr>
          <w:caps/>
        </w:rPr>
        <w:t xml:space="preserve">WEB SERVICE </w:t>
      </w:r>
      <w:r w:rsidR="004168C0">
        <w:rPr>
          <w:caps/>
        </w:rPr>
        <w:t>endpoints</w:t>
      </w:r>
      <w:r w:rsidR="007C4E99">
        <w:rPr>
          <w:caps/>
        </w:rPr>
        <w:t xml:space="preserve"> -</w:t>
      </w:r>
      <w:r w:rsidR="00372DD9">
        <w:rPr>
          <w:caps/>
        </w:rPr>
        <w:t xml:space="preserve"> as alternative</w:t>
      </w:r>
      <w:r w:rsidR="004168C0">
        <w:rPr>
          <w:caps/>
        </w:rPr>
        <w:t>)</w:t>
      </w:r>
      <w:r w:rsidR="008259E2">
        <w:rPr>
          <w:caps/>
        </w:rPr>
        <w:t>;</w:t>
      </w:r>
    </w:p>
    <w:p w14:paraId="61F29A30" w14:textId="5F74F63B" w:rsidR="008259E2" w:rsidRDefault="003341E8" w:rsidP="002E0374">
      <w:pPr>
        <w:rPr>
          <w:caps/>
        </w:rPr>
      </w:pPr>
      <w:r>
        <w:rPr>
          <w:caps/>
        </w:rPr>
        <w:t>front end: html, css (bootstrap), type</w:t>
      </w:r>
      <w:r w:rsidR="006C3561">
        <w:rPr>
          <w:caps/>
        </w:rPr>
        <w:t>script/java</w:t>
      </w:r>
      <w:r>
        <w:rPr>
          <w:caps/>
        </w:rPr>
        <w:t>script</w:t>
      </w:r>
      <w:r w:rsidR="00827C08">
        <w:rPr>
          <w:caps/>
        </w:rPr>
        <w:t xml:space="preserve">, </w:t>
      </w:r>
      <w:r w:rsidR="006B1713">
        <w:rPr>
          <w:caps/>
        </w:rPr>
        <w:t xml:space="preserve">jquery, </w:t>
      </w:r>
      <w:r>
        <w:rPr>
          <w:caps/>
        </w:rPr>
        <w:t>angular</w:t>
      </w:r>
      <w:r w:rsidR="00827C08">
        <w:rPr>
          <w:caps/>
        </w:rPr>
        <w:t xml:space="preserve"> OR</w:t>
      </w:r>
      <w:r w:rsidR="006B1713">
        <w:rPr>
          <w:caps/>
        </w:rPr>
        <w:t xml:space="preserve"> </w:t>
      </w:r>
      <w:r>
        <w:rPr>
          <w:caps/>
        </w:rPr>
        <w:t>knockout</w:t>
      </w:r>
      <w:r w:rsidR="0042451A">
        <w:rPr>
          <w:caps/>
        </w:rPr>
        <w:t>-</w:t>
      </w:r>
      <w:r>
        <w:rPr>
          <w:caps/>
        </w:rPr>
        <w:t>js;</w:t>
      </w:r>
    </w:p>
    <w:p w14:paraId="1B9C952D" w14:textId="6BD35141" w:rsidR="000E0410" w:rsidRDefault="000E0410" w:rsidP="002E0374">
      <w:pPr>
        <w:rPr>
          <w:b/>
          <w:bCs/>
          <w:u w:val="single"/>
        </w:rPr>
      </w:pPr>
      <w:r w:rsidRPr="000E0410">
        <w:rPr>
          <w:b/>
          <w:bCs/>
          <w:u w:val="single"/>
        </w:rPr>
        <w:t>T</w:t>
      </w:r>
      <w:r>
        <w:rPr>
          <w:b/>
          <w:bCs/>
          <w:u w:val="single"/>
        </w:rPr>
        <w:t>erminology</w:t>
      </w:r>
      <w:r w:rsidRPr="000E0410">
        <w:rPr>
          <w:b/>
          <w:bCs/>
          <w:u w:val="single"/>
        </w:rPr>
        <w:t>:</w:t>
      </w:r>
    </w:p>
    <w:p w14:paraId="24E1116B" w14:textId="6973B258" w:rsidR="00DA3163" w:rsidRDefault="00DA3163" w:rsidP="00DA3163">
      <w:pPr>
        <w:pStyle w:val="ListParagraph"/>
        <w:numPr>
          <w:ilvl w:val="0"/>
          <w:numId w:val="11"/>
        </w:numPr>
      </w:pPr>
      <w:r>
        <w:t>Repository – is an abstraction under O/R mapping database operation</w:t>
      </w:r>
      <w:r w:rsidR="00CD376C">
        <w:t>s</w:t>
      </w:r>
      <w:r>
        <w:t>;</w:t>
      </w:r>
    </w:p>
    <w:p w14:paraId="0A825EFF" w14:textId="49250620" w:rsidR="00AE6E2E" w:rsidRDefault="00AE6E2E" w:rsidP="00DA3163">
      <w:pPr>
        <w:pStyle w:val="ListParagraph"/>
        <w:numPr>
          <w:ilvl w:val="0"/>
          <w:numId w:val="11"/>
        </w:numPr>
      </w:pPr>
      <w:r>
        <w:t>Unit of work – is a façade which encapsulates all repositor</w:t>
      </w:r>
      <w:r w:rsidR="00EC5654">
        <w:t>ies</w:t>
      </w:r>
      <w:r>
        <w:t xml:space="preserve"> as one </w:t>
      </w:r>
      <w:r w:rsidR="005B32E4">
        <w:t>central place to access from the code base</w:t>
      </w:r>
      <w:r>
        <w:t>;</w:t>
      </w:r>
    </w:p>
    <w:p w14:paraId="18FA6388" w14:textId="721E120E" w:rsidR="00AE6E2E" w:rsidRDefault="00AE6E2E" w:rsidP="00DA3163">
      <w:pPr>
        <w:pStyle w:val="ListParagraph"/>
        <w:numPr>
          <w:ilvl w:val="0"/>
          <w:numId w:val="11"/>
        </w:numPr>
      </w:pPr>
      <w:r>
        <w:t xml:space="preserve">Dependency injection – </w:t>
      </w:r>
      <w:r w:rsidR="00225323">
        <w:t>the</w:t>
      </w:r>
      <w:r>
        <w:t xml:space="preserve"> set of action</w:t>
      </w:r>
      <w:r w:rsidR="00225323">
        <w:t>s</w:t>
      </w:r>
      <w:r>
        <w:t xml:space="preserve"> to avoid </w:t>
      </w:r>
      <w:r w:rsidR="004B059E">
        <w:t>the</w:t>
      </w:r>
      <w:r w:rsidR="004B059E" w:rsidRPr="004B059E">
        <w:t xml:space="preserve"> </w:t>
      </w:r>
      <w:r w:rsidR="004B059E">
        <w:rPr>
          <w:rStyle w:val="tlid-translation"/>
          <w:lang w:val="en"/>
        </w:rPr>
        <w:t>tight connection</w:t>
      </w:r>
      <w:r w:rsidR="004B059E">
        <w:rPr>
          <w:rStyle w:val="tlid-translation"/>
          <w:lang w:val="en"/>
        </w:rPr>
        <w:t xml:space="preserve"> between </w:t>
      </w:r>
      <w:r w:rsidR="004B059E">
        <w:t>architecture components;</w:t>
      </w:r>
    </w:p>
    <w:p w14:paraId="06A7A77D" w14:textId="7D39D54F" w:rsidR="005A6C42" w:rsidRDefault="005A6C42" w:rsidP="00DA3163">
      <w:pPr>
        <w:pStyle w:val="ListParagraph"/>
        <w:numPr>
          <w:ilvl w:val="0"/>
          <w:numId w:val="11"/>
        </w:numPr>
      </w:pPr>
      <w:r>
        <w:t>O/R Mapping – Object relational mapping</w:t>
      </w:r>
      <w:r w:rsidR="00526652">
        <w:t>,</w:t>
      </w:r>
      <w:r>
        <w:t xml:space="preserve"> a way to map database tables into the classes with some attributes;</w:t>
      </w:r>
    </w:p>
    <w:p w14:paraId="2EB922A0" w14:textId="2634CEA5" w:rsidR="00AB20AF" w:rsidRPr="009C7FED" w:rsidRDefault="00AB20AF" w:rsidP="00DA3163">
      <w:pPr>
        <w:pStyle w:val="ListParagraph"/>
        <w:numPr>
          <w:ilvl w:val="0"/>
          <w:numId w:val="11"/>
        </w:numPr>
        <w:rPr>
          <w:rStyle w:val="tlid-translation"/>
        </w:rPr>
      </w:pPr>
      <w:r>
        <w:t>Architecture</w:t>
      </w:r>
      <w:r>
        <w:t xml:space="preserve"> – </w:t>
      </w:r>
      <w:r w:rsidR="00442D0C">
        <w:t>(</w:t>
      </w:r>
      <w:r>
        <w:t>in the project context</w:t>
      </w:r>
      <w:r w:rsidR="00442D0C">
        <w:t>)</w:t>
      </w:r>
      <w:r>
        <w:t xml:space="preserve"> a set of actions</w:t>
      </w:r>
      <w:r w:rsidR="00442D0C">
        <w:t xml:space="preserve"> and</w:t>
      </w:r>
      <w:r>
        <w:t xml:space="preserve"> development </w:t>
      </w:r>
      <w:r w:rsidR="00442D0C">
        <w:t>activities</w:t>
      </w:r>
      <w:r w:rsidR="00D643E6">
        <w:t xml:space="preserve"> to avoid complexity, to keep up </w:t>
      </w:r>
      <w:r w:rsidR="00D643E6">
        <w:rPr>
          <w:rStyle w:val="tlid-translation"/>
          <w:lang w:val="en"/>
        </w:rPr>
        <w:t>coherence</w:t>
      </w:r>
      <w:r w:rsidR="00D643E6" w:rsidRPr="00D643E6">
        <w:rPr>
          <w:rStyle w:val="tlid-translation"/>
        </w:rPr>
        <w:t xml:space="preserve"> </w:t>
      </w:r>
      <w:r w:rsidR="00D643E6">
        <w:rPr>
          <w:rStyle w:val="tlid-translation"/>
          <w:lang w:val="en"/>
        </w:rPr>
        <w:t xml:space="preserve">during the development process, </w:t>
      </w:r>
      <w:r w:rsidR="00F472E7">
        <w:rPr>
          <w:rStyle w:val="tlid-translation"/>
        </w:rPr>
        <w:t xml:space="preserve">to avoid cyclomatic </w:t>
      </w:r>
      <w:r w:rsidR="00F472E7">
        <w:t>complexity</w:t>
      </w:r>
      <w:r w:rsidR="0011325D">
        <w:t xml:space="preserve"> between the code and components</w:t>
      </w:r>
      <w:r w:rsidR="00D643E6">
        <w:rPr>
          <w:rStyle w:val="tlid-translation"/>
          <w:lang w:val="en"/>
        </w:rPr>
        <w:t xml:space="preserve"> </w:t>
      </w:r>
      <w:r w:rsidR="0011325D">
        <w:rPr>
          <w:rStyle w:val="tlid-translation"/>
          <w:lang w:val="en"/>
        </w:rPr>
        <w:t>as the code base grows</w:t>
      </w:r>
      <w:r w:rsidR="0011325D">
        <w:rPr>
          <w:rStyle w:val="tlid-translation"/>
          <w:lang w:val="en"/>
        </w:rPr>
        <w:t>;</w:t>
      </w:r>
    </w:p>
    <w:p w14:paraId="52E84CDB" w14:textId="7F1DC80D" w:rsidR="009C7FED" w:rsidRDefault="009C7FED" w:rsidP="00DA3163">
      <w:pPr>
        <w:pStyle w:val="ListParagraph"/>
        <w:numPr>
          <w:ilvl w:val="0"/>
          <w:numId w:val="11"/>
        </w:numPr>
      </w:pPr>
      <w:r>
        <w:t>Backend</w:t>
      </w:r>
      <w:r>
        <w:t xml:space="preserve"> - </w:t>
      </w:r>
      <w:r w:rsidR="00851D8B">
        <w:t>(in the project context)</w:t>
      </w:r>
      <w:r w:rsidR="00851D8B">
        <w:t xml:space="preserve"> a set of development activities </w:t>
      </w:r>
      <w:r w:rsidR="00E41098">
        <w:t xml:space="preserve">which are not able to have any UI-presentation, usually it’s data </w:t>
      </w:r>
      <w:r w:rsidR="00685B44">
        <w:t>related task</w:t>
      </w:r>
      <w:r w:rsidR="00063BBD">
        <w:t>s</w:t>
      </w:r>
      <w:r w:rsidR="00E41098">
        <w:t>;</w:t>
      </w:r>
    </w:p>
    <w:p w14:paraId="0F4CFD1C" w14:textId="3D5FB1FB" w:rsidR="008E5071" w:rsidRDefault="008E5071" w:rsidP="00DA3163">
      <w:pPr>
        <w:pStyle w:val="ListParagraph"/>
        <w:numPr>
          <w:ilvl w:val="0"/>
          <w:numId w:val="11"/>
        </w:numPr>
        <w:rPr>
          <w:rStyle w:val="tlid-translation"/>
        </w:rPr>
      </w:pPr>
      <w:r>
        <w:t>C</w:t>
      </w:r>
      <w:r w:rsidRPr="00744B9D">
        <w:t>onsolidation</w:t>
      </w:r>
      <w:r>
        <w:t xml:space="preserve"> </w:t>
      </w:r>
      <w:r w:rsidR="00E91364">
        <w:t>–</w:t>
      </w:r>
      <w:r>
        <w:t xml:space="preserve"> </w:t>
      </w:r>
      <w:r w:rsidR="00E91364">
        <w:t xml:space="preserve">review tasks to </w:t>
      </w:r>
      <w:r w:rsidR="003A0BFE">
        <w:rPr>
          <w:rStyle w:val="tlid-translation"/>
          <w:lang w:val="en"/>
        </w:rPr>
        <w:t>reach an agreement</w:t>
      </w:r>
      <w:r w:rsidR="00827928">
        <w:rPr>
          <w:rStyle w:val="tlid-translation"/>
          <w:lang w:val="en"/>
        </w:rPr>
        <w:t xml:space="preserve"> and align requirements</w:t>
      </w:r>
      <w:bookmarkStart w:id="0" w:name="_GoBack"/>
      <w:bookmarkEnd w:id="0"/>
      <w:r w:rsidR="003A0BFE" w:rsidRPr="003A0BFE">
        <w:rPr>
          <w:rStyle w:val="tlid-translation"/>
        </w:rPr>
        <w:t xml:space="preserve"> </w:t>
      </w:r>
      <w:r w:rsidR="003A0BFE">
        <w:rPr>
          <w:rStyle w:val="tlid-translation"/>
        </w:rPr>
        <w:t>between customer and developer points of view;</w:t>
      </w:r>
    </w:p>
    <w:p w14:paraId="74E08E67" w14:textId="21D57BA3" w:rsidR="000763B3" w:rsidRDefault="000763B3" w:rsidP="00DA3163">
      <w:pPr>
        <w:pStyle w:val="ListParagraph"/>
        <w:numPr>
          <w:ilvl w:val="0"/>
          <w:numId w:val="11"/>
        </w:numPr>
      </w:pPr>
      <w:r>
        <w:t>Frontend</w:t>
      </w:r>
      <w:r>
        <w:t xml:space="preserve"> - </w:t>
      </w:r>
      <w:r>
        <w:t>(in the project context)</w:t>
      </w:r>
      <w:r>
        <w:t xml:space="preserve"> a set of development activities which always have user interface;</w:t>
      </w:r>
    </w:p>
    <w:p w14:paraId="15F4DEE7" w14:textId="1DDB622F" w:rsidR="00575F7C" w:rsidRDefault="00492FCD" w:rsidP="00DA3163">
      <w:pPr>
        <w:pStyle w:val="ListParagraph"/>
        <w:numPr>
          <w:ilvl w:val="0"/>
          <w:numId w:val="11"/>
        </w:numPr>
      </w:pPr>
      <w:r>
        <w:t>Middleware</w:t>
      </w:r>
      <w:r w:rsidR="00575F7C">
        <w:t xml:space="preserve"> - </w:t>
      </w:r>
      <w:r w:rsidR="00D673E0">
        <w:t>(in the project context)</w:t>
      </w:r>
      <w:r w:rsidR="00D673E0">
        <w:t xml:space="preserve"> a set of development activities </w:t>
      </w:r>
      <w:r w:rsidR="00347694">
        <w:t>which take a responsib</w:t>
      </w:r>
      <w:r w:rsidR="001915E2">
        <w:t>ility</w:t>
      </w:r>
      <w:r w:rsidR="00347694">
        <w:t xml:space="preserve"> to be a connection point between data and presentation</w:t>
      </w:r>
      <w:r w:rsidR="001915E2">
        <w:t xml:space="preserve"> (let’s say</w:t>
      </w:r>
      <w:r w:rsidR="001915E2" w:rsidRPr="001915E2">
        <w:t xml:space="preserve"> </w:t>
      </w:r>
      <w:r w:rsidR="001915E2">
        <w:rPr>
          <w:rStyle w:val="tlid-translation"/>
          <w:lang w:val="en"/>
        </w:rPr>
        <w:t xml:space="preserve">as </w:t>
      </w:r>
      <w:r w:rsidR="008B5DD6">
        <w:rPr>
          <w:rStyle w:val="tlid-translation"/>
          <w:lang w:val="en"/>
        </w:rPr>
        <w:t>it would be</w:t>
      </w:r>
      <w:r w:rsidR="001915E2">
        <w:rPr>
          <w:rStyle w:val="tlid-translation"/>
          <w:lang w:val="en"/>
        </w:rPr>
        <w:t xml:space="preserve"> in the </w:t>
      </w:r>
      <w:r w:rsidR="001915E2">
        <w:rPr>
          <w:rStyle w:val="tlid-translation"/>
          <w:lang w:val="en"/>
        </w:rPr>
        <w:t>middle</w:t>
      </w:r>
      <w:r w:rsidR="001915E2">
        <w:t>)</w:t>
      </w:r>
      <w:r w:rsidR="00347694">
        <w:t>;</w:t>
      </w:r>
    </w:p>
    <w:p w14:paraId="045277E0" w14:textId="5DA6EF11" w:rsidR="00265143" w:rsidRDefault="00265143" w:rsidP="00DA3163">
      <w:pPr>
        <w:pStyle w:val="ListParagraph"/>
        <w:numPr>
          <w:ilvl w:val="0"/>
          <w:numId w:val="11"/>
        </w:numPr>
      </w:pPr>
      <w:r>
        <w:t>HTTP controller</w:t>
      </w:r>
      <w:r>
        <w:t xml:space="preserve"> </w:t>
      </w:r>
      <w:r w:rsidR="001B05A1">
        <w:t>–</w:t>
      </w:r>
      <w:r>
        <w:t xml:space="preserve"> </w:t>
      </w:r>
      <w:r w:rsidR="001B05A1">
        <w:t>the middleware code to handle HTTP requests/</w:t>
      </w:r>
      <w:r w:rsidR="001B05A1" w:rsidRPr="001B05A1">
        <w:t xml:space="preserve"> </w:t>
      </w:r>
      <w:r w:rsidR="001B05A1">
        <w:t>responses</w:t>
      </w:r>
      <w:r w:rsidR="001B05A1">
        <w:t>;</w:t>
      </w:r>
    </w:p>
    <w:p w14:paraId="2EC6D350" w14:textId="7F0F8FD6" w:rsidR="000E73A7" w:rsidRDefault="000E73A7" w:rsidP="00DA3163">
      <w:pPr>
        <w:pStyle w:val="ListParagraph"/>
        <w:numPr>
          <w:ilvl w:val="0"/>
          <w:numId w:val="11"/>
        </w:numPr>
      </w:pPr>
      <w:r>
        <w:lastRenderedPageBreak/>
        <w:t>Server</w:t>
      </w:r>
      <w:r w:rsidR="00665677">
        <w:t xml:space="preserve"> - </w:t>
      </w:r>
      <w:r w:rsidR="00665677">
        <w:t>(in the project context)</w:t>
      </w:r>
      <w:r w:rsidR="00665677">
        <w:t xml:space="preserve"> </w:t>
      </w:r>
      <w:r w:rsidR="00060958">
        <w:t>a set of development activities related to the server context;</w:t>
      </w:r>
    </w:p>
    <w:p w14:paraId="130E1030" w14:textId="09ED950F" w:rsidR="000819A0" w:rsidRDefault="000819A0" w:rsidP="00DA3163">
      <w:pPr>
        <w:pStyle w:val="ListParagraph"/>
        <w:numPr>
          <w:ilvl w:val="0"/>
          <w:numId w:val="11"/>
        </w:numPr>
      </w:pPr>
      <w:r>
        <w:t>Unit test</w:t>
      </w:r>
      <w:r>
        <w:t xml:space="preserve"> – a code coverage activity to make sure that the previously developed components haven’t been broken</w:t>
      </w:r>
      <w:r w:rsidR="001863B6">
        <w:t xml:space="preserve"> in the current development phase</w:t>
      </w:r>
      <w:r>
        <w:t>;</w:t>
      </w:r>
    </w:p>
    <w:p w14:paraId="7A7C0D41" w14:textId="43915268" w:rsidR="00B53E4E" w:rsidRDefault="00B53E4E" w:rsidP="00DA3163">
      <w:pPr>
        <w:pStyle w:val="ListParagraph"/>
        <w:numPr>
          <w:ilvl w:val="0"/>
          <w:numId w:val="11"/>
        </w:numPr>
      </w:pPr>
      <w:r>
        <w:t xml:space="preserve">UI test </w:t>
      </w:r>
      <w:r w:rsidR="00F75504">
        <w:t>–</w:t>
      </w:r>
      <w:r>
        <w:t xml:space="preserve"> </w:t>
      </w:r>
      <w:r w:rsidR="00F75504">
        <w:t>automation and/or manual testing of presentation screens and expected results;</w:t>
      </w:r>
    </w:p>
    <w:p w14:paraId="39133786" w14:textId="78551E7C" w:rsidR="0036025B" w:rsidRDefault="0036025B" w:rsidP="00DA3163">
      <w:pPr>
        <w:pStyle w:val="ListParagraph"/>
        <w:numPr>
          <w:ilvl w:val="0"/>
          <w:numId w:val="11"/>
        </w:numPr>
      </w:pPr>
      <w:r>
        <w:t>CRUD</w:t>
      </w:r>
      <w:r>
        <w:t xml:space="preserve"> – </w:t>
      </w:r>
      <w:r w:rsidR="009F520E">
        <w:t>e</w:t>
      </w:r>
      <w:r w:rsidR="00174ABE">
        <w:t xml:space="preserve">xpected </w:t>
      </w:r>
      <w:r>
        <w:t xml:space="preserve">activities with data: </w:t>
      </w:r>
      <w:r w:rsidRPr="009178DC">
        <w:rPr>
          <w:b/>
          <w:bCs/>
        </w:rPr>
        <w:t>C</w:t>
      </w:r>
      <w:r>
        <w:t xml:space="preserve">reate, </w:t>
      </w:r>
      <w:r w:rsidRPr="009178DC">
        <w:rPr>
          <w:b/>
          <w:bCs/>
        </w:rPr>
        <w:t>R</w:t>
      </w:r>
      <w:r>
        <w:t xml:space="preserve">etrieve, </w:t>
      </w:r>
      <w:r w:rsidRPr="009178DC">
        <w:rPr>
          <w:b/>
          <w:bCs/>
        </w:rPr>
        <w:t>U</w:t>
      </w:r>
      <w:r>
        <w:t xml:space="preserve">pdate, </w:t>
      </w:r>
      <w:r w:rsidRPr="009178DC">
        <w:rPr>
          <w:b/>
          <w:bCs/>
        </w:rPr>
        <w:t>D</w:t>
      </w:r>
      <w:r>
        <w:t>elete;</w:t>
      </w:r>
    </w:p>
    <w:p w14:paraId="747F7D58" w14:textId="2314AE48" w:rsidR="0020097B" w:rsidRPr="00DA3163" w:rsidRDefault="0020097B" w:rsidP="00DA3163">
      <w:pPr>
        <w:pStyle w:val="ListParagraph"/>
        <w:numPr>
          <w:ilvl w:val="0"/>
          <w:numId w:val="11"/>
        </w:numPr>
      </w:pPr>
      <w:r>
        <w:t>WEB API – Web service stack with RESTful support for the main HTTP-methods: GET, POST, PATCH, HEAD, DELETE, PUT;</w:t>
      </w:r>
      <w:r w:rsidR="004B7C6C">
        <w:t xml:space="preserve"> extremely useful for generic clients such as mobile devices, web clients, desktop clients etc.</w:t>
      </w:r>
    </w:p>
    <w:tbl>
      <w:tblPr>
        <w:tblStyle w:val="TaskListTable"/>
        <w:tblW w:w="5364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754"/>
        <w:gridCol w:w="1886"/>
        <w:gridCol w:w="2700"/>
      </w:tblGrid>
      <w:tr w:rsidR="000F2378" w14:paraId="1E456BB7" w14:textId="77777777" w:rsidTr="00FF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E36980160E8A4C2D8D85768E70AFBD9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54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0C0BBB21" w14:textId="77777777" w:rsidR="000F2378" w:rsidRDefault="000F2378" w:rsidP="00A124EC">
                <w:r>
                  <w:t>Task</w:t>
                </w:r>
              </w:p>
            </w:tc>
          </w:sdtContent>
        </w:sdt>
        <w:tc>
          <w:tcPr>
            <w:tcW w:w="1886" w:type="dxa"/>
            <w:vAlign w:val="bottom"/>
          </w:tcPr>
          <w:p w14:paraId="3916894D" w14:textId="1DBA28FA" w:rsidR="000F2378" w:rsidRDefault="000F237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2700" w:type="dxa"/>
            <w:vAlign w:val="bottom"/>
          </w:tcPr>
          <w:p w14:paraId="309E1E2C" w14:textId="06B1627A" w:rsidR="000F2378" w:rsidRPr="000F2378" w:rsidRDefault="000F237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WORK</w:t>
            </w:r>
          </w:p>
        </w:tc>
      </w:tr>
      <w:tr w:rsidR="000F2378" w:rsidRPr="00AA4ECA" w14:paraId="3ACFCB63" w14:textId="77777777" w:rsidTr="00AA4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D2EFFA" w:themeFill="accent1" w:themeFillTint="33"/>
          </w:tcPr>
          <w:p w14:paraId="68420ADE" w14:textId="1B5026E6" w:rsidR="000F2378" w:rsidRPr="00AA4ECA" w:rsidRDefault="00AA4ECA" w:rsidP="00C976B1">
            <w:pPr>
              <w:rPr>
                <w:b/>
                <w:bCs/>
              </w:rPr>
            </w:pPr>
            <w:r w:rsidRPr="00AA4ECA">
              <w:rPr>
                <w:b/>
                <w:bCs/>
              </w:rPr>
              <w:t>BEGINNING ACTIVITIES</w:t>
            </w:r>
          </w:p>
        </w:tc>
        <w:tc>
          <w:tcPr>
            <w:tcW w:w="1886" w:type="dxa"/>
          </w:tcPr>
          <w:p w14:paraId="48A7DA1D" w14:textId="77777777" w:rsidR="000F2378" w:rsidRPr="00AA4ECA" w:rsidRDefault="000F237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0" w:type="dxa"/>
          </w:tcPr>
          <w:p w14:paraId="6A6760DA" w14:textId="7F9E8C23" w:rsidR="000F2378" w:rsidRPr="00AA4ECA" w:rsidRDefault="00AA4EC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ECA">
              <w:rPr>
                <w:b/>
                <w:bCs/>
              </w:rPr>
              <w:t>-------------------</w:t>
            </w:r>
          </w:p>
        </w:tc>
      </w:tr>
      <w:tr w:rsidR="00AA4ECA" w14:paraId="0D3837E4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F033B2B" w14:textId="4A6742DC" w:rsidR="00AA4ECA" w:rsidRDefault="00AA4ECA" w:rsidP="00C976B1">
            <w:r>
              <w:t>Checking out the database scheme for the 3</w:t>
            </w:r>
            <w:r w:rsidRPr="0033599A">
              <w:rPr>
                <w:vertAlign w:val="superscript"/>
              </w:rPr>
              <w:t>rd</w:t>
            </w:r>
            <w:r>
              <w:t xml:space="preserve"> </w:t>
            </w:r>
            <w:r w:rsidR="006B0E85">
              <w:t xml:space="preserve">form </w:t>
            </w:r>
            <w:r>
              <w:t>normal</w:t>
            </w:r>
            <w:r w:rsidR="006B0E85">
              <w:t>ization</w:t>
            </w:r>
            <w:r>
              <w:t xml:space="preserve"> (modifying if needed</w:t>
            </w:r>
            <w:r w:rsidR="006B0E85">
              <w:t>)</w:t>
            </w:r>
          </w:p>
        </w:tc>
        <w:tc>
          <w:tcPr>
            <w:tcW w:w="1886" w:type="dxa"/>
          </w:tcPr>
          <w:p w14:paraId="1A01C52D" w14:textId="2F0B0707" w:rsidR="00AA4ECA" w:rsidRDefault="00761D7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50F6200B" w14:textId="21157F31" w:rsidR="00AA4ECA" w:rsidRDefault="00AA4ECA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448449E5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0BA77F2" w14:textId="03E8DD0E" w:rsidR="000F2378" w:rsidRDefault="0033599A" w:rsidP="00C976B1">
            <w:r>
              <w:t>Creating raw SQL-script for database entities with parent/child relationship commands</w:t>
            </w:r>
            <w:r w:rsidRPr="00B2419A">
              <w:t xml:space="preserve"> (</w:t>
            </w:r>
            <w:r>
              <w:t>Initial DDL-script</w:t>
            </w:r>
            <w:r w:rsidRPr="00B2419A">
              <w:t>)</w:t>
            </w:r>
          </w:p>
        </w:tc>
        <w:tc>
          <w:tcPr>
            <w:tcW w:w="1886" w:type="dxa"/>
          </w:tcPr>
          <w:p w14:paraId="1C9856BC" w14:textId="7F6E9DB1" w:rsidR="000F2378" w:rsidRDefault="00761D7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12h</w:t>
            </w:r>
          </w:p>
        </w:tc>
        <w:tc>
          <w:tcPr>
            <w:tcW w:w="2700" w:type="dxa"/>
          </w:tcPr>
          <w:p w14:paraId="1B441948" w14:textId="066198C4" w:rsidR="000F2378" w:rsidRDefault="00EC479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E82D96" w14:paraId="4B452CAD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FE891EE" w14:textId="39C360CB" w:rsidR="00E82D96" w:rsidRDefault="00E82D96" w:rsidP="00C976B1">
            <w:r>
              <w:t>Seeding the sample data for tables</w:t>
            </w:r>
          </w:p>
        </w:tc>
        <w:tc>
          <w:tcPr>
            <w:tcW w:w="1886" w:type="dxa"/>
          </w:tcPr>
          <w:p w14:paraId="483352A5" w14:textId="391875BD" w:rsidR="00E82D96" w:rsidRDefault="006E533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73F64F17" w14:textId="249CEE37" w:rsidR="00E82D96" w:rsidRDefault="00E82D9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Backend</w:t>
            </w:r>
          </w:p>
        </w:tc>
      </w:tr>
      <w:tr w:rsidR="000F2378" w14:paraId="1D0A3144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213B44E" w14:textId="45EBDE01" w:rsidR="000F2378" w:rsidRDefault="0033599A" w:rsidP="00C976B1">
            <w:r>
              <w:t>Creating O/R mapping classes and initial debug/release configuration</w:t>
            </w:r>
          </w:p>
        </w:tc>
        <w:tc>
          <w:tcPr>
            <w:tcW w:w="1886" w:type="dxa"/>
          </w:tcPr>
          <w:p w14:paraId="68F8CD34" w14:textId="3D27011A" w:rsidR="000F2378" w:rsidRDefault="006047F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5160F">
              <w:t>h</w:t>
            </w:r>
          </w:p>
        </w:tc>
        <w:tc>
          <w:tcPr>
            <w:tcW w:w="2700" w:type="dxa"/>
          </w:tcPr>
          <w:p w14:paraId="2BE53EED" w14:textId="361A852E" w:rsidR="000F2378" w:rsidRDefault="0033599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19255B" w14:paraId="2E7990E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EFFD6A0" w14:textId="61F97926" w:rsidR="0019255B" w:rsidRDefault="0019255B" w:rsidP="00C976B1">
            <w:r>
              <w:t>Creating initial Repository-class and Unit of work Façade for database operations</w:t>
            </w:r>
          </w:p>
        </w:tc>
        <w:tc>
          <w:tcPr>
            <w:tcW w:w="1886" w:type="dxa"/>
          </w:tcPr>
          <w:p w14:paraId="07D96769" w14:textId="61E8FEB1" w:rsidR="0019255B" w:rsidRDefault="00B75CEA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3A60CBDC" w14:textId="46247C6C" w:rsidR="0019255B" w:rsidRDefault="0019255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5C888FA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B10B214" w14:textId="77FF0A63" w:rsidR="000F2378" w:rsidRDefault="00F34BF8" w:rsidP="00C976B1">
            <w:r>
              <w:t>Defining the primary auth-roles for code first authority system: Regular user-&gt;Trainer-&gt;Admin.</w:t>
            </w:r>
          </w:p>
        </w:tc>
        <w:tc>
          <w:tcPr>
            <w:tcW w:w="1886" w:type="dxa"/>
          </w:tcPr>
          <w:p w14:paraId="3A8C81D5" w14:textId="064ABEB0" w:rsidR="000F2378" w:rsidRDefault="00812B1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3B5D96AE" w14:textId="0C0521E3" w:rsidR="000F2378" w:rsidRDefault="0076100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0F2378" w14:paraId="788627BB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DFCE777" w14:textId="465E51FE" w:rsidR="000F2378" w:rsidRDefault="00BF0CBE" w:rsidP="00C976B1">
            <w:r>
              <w:t>UI Web prototype with navigation scheme</w:t>
            </w:r>
          </w:p>
        </w:tc>
        <w:tc>
          <w:tcPr>
            <w:tcW w:w="1886" w:type="dxa"/>
          </w:tcPr>
          <w:p w14:paraId="6A48B797" w14:textId="5263FD9B" w:rsidR="000F2378" w:rsidRDefault="004B040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20h</w:t>
            </w:r>
          </w:p>
        </w:tc>
        <w:tc>
          <w:tcPr>
            <w:tcW w:w="2700" w:type="dxa"/>
          </w:tcPr>
          <w:p w14:paraId="02B80356" w14:textId="523D3C32" w:rsidR="000F2378" w:rsidRDefault="00BF0CB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062CC980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DAF33FC" w14:textId="4187B082" w:rsidR="000F2378" w:rsidRDefault="00DE16E7" w:rsidP="00C976B1">
            <w:r>
              <w:t>Activity</w:t>
            </w:r>
            <w:r w:rsidR="003F6EB8">
              <w:t>/Sequence</w:t>
            </w:r>
            <w:r>
              <w:t xml:space="preserve"> UML-diagram for Admin-role</w:t>
            </w:r>
          </w:p>
        </w:tc>
        <w:tc>
          <w:tcPr>
            <w:tcW w:w="1886" w:type="dxa"/>
          </w:tcPr>
          <w:p w14:paraId="556A188C" w14:textId="545ED118" w:rsidR="000F2378" w:rsidRDefault="00210E5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B6DDD">
              <w:t>h</w:t>
            </w:r>
          </w:p>
        </w:tc>
        <w:tc>
          <w:tcPr>
            <w:tcW w:w="2700" w:type="dxa"/>
          </w:tcPr>
          <w:p w14:paraId="623C9012" w14:textId="142B807A" w:rsidR="000F2378" w:rsidRDefault="00DE16E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4E945AA1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F3AEC38" w14:textId="07B334D6" w:rsidR="000F2378" w:rsidRDefault="00DE16E7" w:rsidP="00C976B1">
            <w:r>
              <w:t>Activity</w:t>
            </w:r>
            <w:r w:rsidR="003F6EB8">
              <w:t>/Sequence</w:t>
            </w:r>
            <w:r>
              <w:t xml:space="preserve"> UML-diagram for </w:t>
            </w:r>
            <w:r>
              <w:t>Trainer</w:t>
            </w:r>
            <w:r>
              <w:t>-role</w:t>
            </w:r>
          </w:p>
        </w:tc>
        <w:tc>
          <w:tcPr>
            <w:tcW w:w="1886" w:type="dxa"/>
          </w:tcPr>
          <w:p w14:paraId="12850D71" w14:textId="117E6354" w:rsidR="000F2378" w:rsidRDefault="00210E5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5B6DDD">
              <w:t>h</w:t>
            </w:r>
          </w:p>
        </w:tc>
        <w:tc>
          <w:tcPr>
            <w:tcW w:w="2700" w:type="dxa"/>
          </w:tcPr>
          <w:p w14:paraId="15616D83" w14:textId="42B4C269" w:rsidR="000F2378" w:rsidRDefault="00DE16E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675D7606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C65ADE7" w14:textId="734C5925" w:rsidR="000F2378" w:rsidRDefault="00DE16E7" w:rsidP="00C976B1">
            <w:r>
              <w:t>Activity</w:t>
            </w:r>
            <w:r w:rsidR="003F6EB8">
              <w:t>/Sequence</w:t>
            </w:r>
            <w:r>
              <w:t xml:space="preserve"> UML-diagram for Regular user</w:t>
            </w:r>
            <w:r>
              <w:t xml:space="preserve"> </w:t>
            </w:r>
            <w:r>
              <w:t>role</w:t>
            </w:r>
          </w:p>
        </w:tc>
        <w:tc>
          <w:tcPr>
            <w:tcW w:w="1886" w:type="dxa"/>
          </w:tcPr>
          <w:p w14:paraId="53CD4179" w14:textId="1C7FA277" w:rsidR="000F2378" w:rsidRDefault="00210E5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5B6DDD">
              <w:t>h</w:t>
            </w:r>
          </w:p>
        </w:tc>
        <w:tc>
          <w:tcPr>
            <w:tcW w:w="2700" w:type="dxa"/>
          </w:tcPr>
          <w:p w14:paraId="04558E89" w14:textId="2B930A97" w:rsidR="000F2378" w:rsidRDefault="00DE16E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0F2378" w14:paraId="05B91FAE" w14:textId="77777777" w:rsidTr="00CF5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DCD98" w:themeFill="accent3" w:themeFillTint="66"/>
          </w:tcPr>
          <w:p w14:paraId="0785ABCF" w14:textId="5EBA00EE" w:rsidR="000F2378" w:rsidRPr="0070699C" w:rsidRDefault="00D92D39" w:rsidP="00C976B1">
            <w:r>
              <w:t>Review</w:t>
            </w:r>
            <w:r w:rsidR="0070699C" w:rsidRPr="0070699C">
              <w:t xml:space="preserve"> </w:t>
            </w:r>
            <w:r w:rsidR="0070699C" w:rsidRPr="0070699C">
              <w:t>intermediate result</w:t>
            </w:r>
            <w:r w:rsidR="0070699C">
              <w:t>s with Felix</w:t>
            </w:r>
          </w:p>
        </w:tc>
        <w:tc>
          <w:tcPr>
            <w:tcW w:w="1886" w:type="dxa"/>
            <w:shd w:val="clear" w:color="auto" w:fill="FDCD98" w:themeFill="accent3" w:themeFillTint="66"/>
          </w:tcPr>
          <w:p w14:paraId="2E1CDFB2" w14:textId="65F11443" w:rsidR="000F2378" w:rsidRDefault="009A5902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DCD98" w:themeFill="accent3" w:themeFillTint="66"/>
          </w:tcPr>
          <w:p w14:paraId="24BE6BAF" w14:textId="14FF0209" w:rsidR="000F2378" w:rsidRDefault="00744B9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Pr="00744B9D">
              <w:t>onsolidation</w:t>
            </w:r>
          </w:p>
        </w:tc>
      </w:tr>
      <w:tr w:rsidR="000F2378" w14:paraId="61216CAA" w14:textId="77777777" w:rsidTr="00A2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D2EFFA" w:themeFill="accent1" w:themeFillTint="33"/>
          </w:tcPr>
          <w:p w14:paraId="2A01026C" w14:textId="613B7AE8" w:rsidR="000F2378" w:rsidRPr="00DB64C4" w:rsidRDefault="00DB64C4" w:rsidP="00C976B1">
            <w:pPr>
              <w:rPr>
                <w:b/>
                <w:bCs/>
              </w:rPr>
            </w:pPr>
            <w:r w:rsidRPr="00DB64C4">
              <w:rPr>
                <w:b/>
                <w:bCs/>
              </w:rPr>
              <w:t>DEVELOPMENT ACTIVITIES</w:t>
            </w:r>
          </w:p>
        </w:tc>
        <w:tc>
          <w:tcPr>
            <w:tcW w:w="1886" w:type="dxa"/>
            <w:shd w:val="clear" w:color="auto" w:fill="D2EFFA" w:themeFill="accent1" w:themeFillTint="33"/>
          </w:tcPr>
          <w:p w14:paraId="03C6A328" w14:textId="77777777" w:rsidR="000F2378" w:rsidRDefault="000F237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shd w:val="clear" w:color="auto" w:fill="D2EFFA" w:themeFill="accent1" w:themeFillTint="33"/>
          </w:tcPr>
          <w:p w14:paraId="766DF8AA" w14:textId="352EE57B" w:rsidR="000F2378" w:rsidRDefault="00DB64C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ECA">
              <w:rPr>
                <w:b/>
                <w:bCs/>
              </w:rPr>
              <w:t>-------------------</w:t>
            </w:r>
          </w:p>
        </w:tc>
      </w:tr>
      <w:tr w:rsidR="00647A59" w14:paraId="40C9A2DD" w14:textId="77777777" w:rsidTr="00647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09090639" w14:textId="48BC3D6B" w:rsidR="00647A59" w:rsidRPr="00A15C69" w:rsidRDefault="00A15C69" w:rsidP="00C976B1">
            <w:r>
              <w:t>Layout implementation for header according to UI-prototype</w:t>
            </w:r>
          </w:p>
        </w:tc>
        <w:tc>
          <w:tcPr>
            <w:tcW w:w="1886" w:type="dxa"/>
            <w:shd w:val="clear" w:color="auto" w:fill="FFFFFF" w:themeFill="background1"/>
          </w:tcPr>
          <w:p w14:paraId="3A405D0C" w14:textId="7D6303D7" w:rsidR="00647A59" w:rsidRDefault="00EA3F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  <w:shd w:val="clear" w:color="auto" w:fill="FFFFFF" w:themeFill="background1"/>
          </w:tcPr>
          <w:p w14:paraId="523E72DE" w14:textId="4A868049" w:rsidR="00647A59" w:rsidRPr="00AA4ECA" w:rsidRDefault="00323D4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Frontend</w:t>
            </w:r>
          </w:p>
        </w:tc>
      </w:tr>
      <w:tr w:rsidR="00647A59" w14:paraId="3ADFFDEF" w14:textId="77777777" w:rsidTr="0064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39CA3A96" w14:textId="445E2801" w:rsidR="00647A59" w:rsidRPr="00DB64C4" w:rsidRDefault="00A15C69" w:rsidP="00C976B1">
            <w:pPr>
              <w:rPr>
                <w:b/>
                <w:bCs/>
              </w:rPr>
            </w:pPr>
            <w:r>
              <w:lastRenderedPageBreak/>
              <w:t xml:space="preserve">Layout implementation for </w:t>
            </w:r>
            <w:r>
              <w:t>middle</w:t>
            </w:r>
            <w:r>
              <w:t xml:space="preserve"> according to UI-prototype</w:t>
            </w:r>
          </w:p>
        </w:tc>
        <w:tc>
          <w:tcPr>
            <w:tcW w:w="1886" w:type="dxa"/>
            <w:shd w:val="clear" w:color="auto" w:fill="FFFFFF" w:themeFill="background1"/>
          </w:tcPr>
          <w:p w14:paraId="1E3657B9" w14:textId="7643C40D" w:rsidR="00647A59" w:rsidRDefault="00EA3F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  <w:shd w:val="clear" w:color="auto" w:fill="FFFFFF" w:themeFill="background1"/>
          </w:tcPr>
          <w:p w14:paraId="25D015C5" w14:textId="24F441E5" w:rsidR="00647A59" w:rsidRPr="00AA4ECA" w:rsidRDefault="00323D4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Frontend</w:t>
            </w:r>
          </w:p>
        </w:tc>
      </w:tr>
      <w:tr w:rsidR="00647A59" w14:paraId="7D6DE358" w14:textId="77777777" w:rsidTr="00647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77A2B86D" w14:textId="6EC01694" w:rsidR="00647A59" w:rsidRPr="00DB64C4" w:rsidRDefault="00A15C69" w:rsidP="00C976B1">
            <w:pPr>
              <w:rPr>
                <w:b/>
                <w:bCs/>
              </w:rPr>
            </w:pPr>
            <w:r>
              <w:t xml:space="preserve">Layout implementation for </w:t>
            </w:r>
            <w:r>
              <w:t>footer</w:t>
            </w:r>
            <w:r>
              <w:t xml:space="preserve"> according to UI-prototype</w:t>
            </w:r>
          </w:p>
        </w:tc>
        <w:tc>
          <w:tcPr>
            <w:tcW w:w="1886" w:type="dxa"/>
            <w:shd w:val="clear" w:color="auto" w:fill="FFFFFF" w:themeFill="background1"/>
          </w:tcPr>
          <w:p w14:paraId="388A1560" w14:textId="45E08A5D" w:rsidR="00647A59" w:rsidRDefault="00EA3F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FFFFF" w:themeFill="background1"/>
          </w:tcPr>
          <w:p w14:paraId="2462CD62" w14:textId="4990ABB5" w:rsidR="00647A59" w:rsidRPr="00AA4ECA" w:rsidRDefault="00323D4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Frontend</w:t>
            </w:r>
          </w:p>
        </w:tc>
      </w:tr>
      <w:tr w:rsidR="00647A59" w14:paraId="08D506DE" w14:textId="77777777" w:rsidTr="0064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184BEB95" w14:textId="0373BB09" w:rsidR="00647A59" w:rsidRPr="00DB64C4" w:rsidRDefault="00A15C69" w:rsidP="00C976B1">
            <w:pPr>
              <w:rPr>
                <w:b/>
                <w:bCs/>
              </w:rPr>
            </w:pPr>
            <w:r>
              <w:t xml:space="preserve">Layout implementation for </w:t>
            </w:r>
            <w:r>
              <w:t>menu/navigation</w:t>
            </w:r>
            <w:r>
              <w:t xml:space="preserve"> according to UI-prototype</w:t>
            </w:r>
          </w:p>
        </w:tc>
        <w:tc>
          <w:tcPr>
            <w:tcW w:w="1886" w:type="dxa"/>
            <w:shd w:val="clear" w:color="auto" w:fill="FFFFFF" w:themeFill="background1"/>
          </w:tcPr>
          <w:p w14:paraId="3399778A" w14:textId="09932BE4" w:rsidR="00647A59" w:rsidRDefault="00EA3F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218BBCC1" w14:textId="4E181D76" w:rsidR="00647A59" w:rsidRPr="00AA4ECA" w:rsidRDefault="00323D4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Frontend</w:t>
            </w:r>
          </w:p>
        </w:tc>
      </w:tr>
      <w:tr w:rsidR="000F2378" w14:paraId="65AF2FC6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A52B2F6" w14:textId="62C77A9C" w:rsidR="000F2378" w:rsidRDefault="007526DB" w:rsidP="00C976B1">
            <w:r>
              <w:t>Developing index screen for Admin</w:t>
            </w:r>
          </w:p>
        </w:tc>
        <w:tc>
          <w:tcPr>
            <w:tcW w:w="1886" w:type="dxa"/>
          </w:tcPr>
          <w:p w14:paraId="31A87537" w14:textId="2A6D308D" w:rsidR="000F2378" w:rsidRDefault="002A547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26A57D66" w14:textId="69630FA4" w:rsidR="000F2378" w:rsidRDefault="00390A5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6234A6" w14:paraId="725CEDB8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8DFF7FB" w14:textId="4BB52159" w:rsidR="006234A6" w:rsidRDefault="006234A6" w:rsidP="00C976B1">
            <w:r>
              <w:t xml:space="preserve">Developing </w:t>
            </w:r>
            <w:r w:rsidR="00AF3B42">
              <w:t>View</w:t>
            </w:r>
            <w:r>
              <w:t xml:space="preserve"> training</w:t>
            </w:r>
            <w:r w:rsidR="00AF3B42">
              <w:t>s</w:t>
            </w:r>
            <w:r>
              <w:t xml:space="preserve"> screen</w:t>
            </w:r>
            <w:r w:rsidR="00422711">
              <w:t xml:space="preserve"> for Admin</w:t>
            </w:r>
          </w:p>
        </w:tc>
        <w:tc>
          <w:tcPr>
            <w:tcW w:w="1886" w:type="dxa"/>
          </w:tcPr>
          <w:p w14:paraId="23394A9A" w14:textId="3D35FD99" w:rsidR="006234A6" w:rsidRDefault="002A547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67EFB76E" w14:textId="6E6A52E3" w:rsidR="006234A6" w:rsidRDefault="00390A5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647A59" w14:paraId="5A454AD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CC89D7E" w14:textId="030FC5AF" w:rsidR="000F2378" w:rsidRDefault="004E7650" w:rsidP="00C976B1">
            <w:r>
              <w:t>Developing Add training screen</w:t>
            </w:r>
            <w:r w:rsidR="00096CB4">
              <w:t xml:space="preserve"> for Admin</w:t>
            </w:r>
          </w:p>
        </w:tc>
        <w:tc>
          <w:tcPr>
            <w:tcW w:w="1886" w:type="dxa"/>
          </w:tcPr>
          <w:p w14:paraId="074EA718" w14:textId="176D9106" w:rsidR="000F2378" w:rsidRDefault="00CB5F82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F76CCD">
              <w:t>h</w:t>
            </w:r>
          </w:p>
        </w:tc>
        <w:tc>
          <w:tcPr>
            <w:tcW w:w="2700" w:type="dxa"/>
          </w:tcPr>
          <w:p w14:paraId="6F6CFFA9" w14:textId="2FB3CECD" w:rsidR="000F2378" w:rsidRDefault="00400C6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647A59" w14:paraId="237A79BA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F55665C" w14:textId="3006E5BF" w:rsidR="000F2378" w:rsidRDefault="0014677B" w:rsidP="00C976B1">
            <w:r>
              <w:t>Developing Edit</w:t>
            </w:r>
            <w:r w:rsidR="00926F24">
              <w:t>/Update</w:t>
            </w:r>
            <w:r>
              <w:t xml:space="preserve"> training screen</w:t>
            </w:r>
            <w:r w:rsidR="00096CB4">
              <w:t xml:space="preserve"> for Admin</w:t>
            </w:r>
          </w:p>
        </w:tc>
        <w:tc>
          <w:tcPr>
            <w:tcW w:w="1886" w:type="dxa"/>
          </w:tcPr>
          <w:p w14:paraId="7A44B71A" w14:textId="1CE3AA11" w:rsidR="000F2378" w:rsidRDefault="00BA1C7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39315EED" w14:textId="55EFE157" w:rsidR="000F2378" w:rsidRDefault="00400C6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647A59" w14:paraId="7267CBC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C9C9A2E" w14:textId="125D6973" w:rsidR="000F2378" w:rsidRDefault="003B1E7D" w:rsidP="00C976B1">
            <w:r>
              <w:t>Developing HTTP-controller</w:t>
            </w:r>
            <w:r w:rsidR="00B53488">
              <w:t xml:space="preserve"> </w:t>
            </w:r>
            <w:r>
              <w:t>for admin</w:t>
            </w:r>
            <w:r w:rsidR="0051513E">
              <w:t xml:space="preserve"> screen</w:t>
            </w:r>
            <w:r w:rsidR="00926F24">
              <w:t>s</w:t>
            </w:r>
            <w:r w:rsidR="0051513E">
              <w:t xml:space="preserve"> </w:t>
            </w:r>
            <w:r>
              <w:t>activities</w:t>
            </w:r>
          </w:p>
        </w:tc>
        <w:tc>
          <w:tcPr>
            <w:tcW w:w="1886" w:type="dxa"/>
          </w:tcPr>
          <w:p w14:paraId="0ED3A6BD" w14:textId="393539E0" w:rsidR="000F2378" w:rsidRDefault="00AA06A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68B053D6" w14:textId="15EA1F59" w:rsidR="000F2378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1E4CAA" w14:paraId="42526E21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106BD91" w14:textId="5F963DD9" w:rsidR="001E4CAA" w:rsidRDefault="001E4CAA" w:rsidP="00C976B1">
            <w:r>
              <w:t>Adding delete HTTP-controller action</w:t>
            </w:r>
          </w:p>
        </w:tc>
        <w:tc>
          <w:tcPr>
            <w:tcW w:w="1886" w:type="dxa"/>
          </w:tcPr>
          <w:p w14:paraId="7AA31666" w14:textId="18A65577" w:rsidR="001E4CAA" w:rsidRDefault="001A1AF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5D9F4622" w14:textId="0266F373" w:rsidR="001E4CAA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2F4A7B" w14:paraId="658F40A8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DEB52E7" w14:textId="13B983B0" w:rsidR="002F4A7B" w:rsidRDefault="0087151A" w:rsidP="00C976B1">
            <w:r>
              <w:t>Linking admin screens with HTTP-controller</w:t>
            </w:r>
          </w:p>
        </w:tc>
        <w:tc>
          <w:tcPr>
            <w:tcW w:w="1886" w:type="dxa"/>
          </w:tcPr>
          <w:p w14:paraId="07D83938" w14:textId="439F9808" w:rsidR="002F4A7B" w:rsidRDefault="002C35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0D17CFE5" w14:textId="6E799938" w:rsidR="002F4A7B" w:rsidRDefault="007934B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5472F6" w14:paraId="66E77327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483292F" w14:textId="543F80B7" w:rsidR="005472F6" w:rsidRDefault="005472F6" w:rsidP="00C976B1">
            <w:r>
              <w:t>Developing Unit test coverage for Admin HTTP-controller</w:t>
            </w:r>
          </w:p>
        </w:tc>
        <w:tc>
          <w:tcPr>
            <w:tcW w:w="1886" w:type="dxa"/>
          </w:tcPr>
          <w:p w14:paraId="66CFEC4E" w14:textId="092B5124" w:rsidR="005472F6" w:rsidRDefault="007C0AD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51A94C78" w14:textId="2DB126EB" w:rsidR="005472F6" w:rsidRDefault="003A7EA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</w:t>
            </w:r>
          </w:p>
        </w:tc>
      </w:tr>
      <w:tr w:rsidR="00B12483" w14:paraId="478CF051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2E6B30D" w14:textId="584AFD00" w:rsidR="00B12483" w:rsidRDefault="00B12483" w:rsidP="00C976B1">
            <w:r>
              <w:t>Testing Admin screen</w:t>
            </w:r>
            <w:r w:rsidR="006D70AF">
              <w:t>s</w:t>
            </w:r>
            <w:r>
              <w:t xml:space="preserve"> </w:t>
            </w:r>
            <w:r w:rsidR="00027F26">
              <w:t>UI</w:t>
            </w:r>
          </w:p>
        </w:tc>
        <w:tc>
          <w:tcPr>
            <w:tcW w:w="1886" w:type="dxa"/>
          </w:tcPr>
          <w:p w14:paraId="076FB269" w14:textId="392C962F" w:rsidR="00B12483" w:rsidRDefault="006775D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631C1636" w14:textId="7ABA5057" w:rsidR="00B12483" w:rsidRDefault="0056027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 T</w:t>
            </w:r>
            <w:r w:rsidR="00D61AA5">
              <w:t>est</w:t>
            </w:r>
          </w:p>
        </w:tc>
      </w:tr>
      <w:tr w:rsidR="008C6B83" w14:paraId="37148BA1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98F6809" w14:textId="3690C04F" w:rsidR="008C6B83" w:rsidRDefault="005B5234" w:rsidP="00C976B1">
            <w:r>
              <w:t>Creating Notification interface</w:t>
            </w:r>
          </w:p>
        </w:tc>
        <w:tc>
          <w:tcPr>
            <w:tcW w:w="1886" w:type="dxa"/>
          </w:tcPr>
          <w:p w14:paraId="3D972046" w14:textId="72D1D1CD" w:rsidR="008C6B83" w:rsidRDefault="004C252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9BDF2B2" w14:textId="6148C171" w:rsidR="008C6B83" w:rsidRDefault="00E23B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8C6B83" w14:paraId="3AFFBD3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9589A98" w14:textId="6C15E827" w:rsidR="008C6B83" w:rsidRDefault="00F04F5C" w:rsidP="00C976B1">
            <w:r>
              <w:t>Creating On Adding</w:t>
            </w:r>
            <w:r w:rsidR="004C2525">
              <w:t xml:space="preserve"> </w:t>
            </w:r>
            <w:r>
              <w:t xml:space="preserve">trigger </w:t>
            </w:r>
            <w:r w:rsidR="00657D23">
              <w:t>to subscribe users</w:t>
            </w:r>
          </w:p>
        </w:tc>
        <w:tc>
          <w:tcPr>
            <w:tcW w:w="1886" w:type="dxa"/>
          </w:tcPr>
          <w:p w14:paraId="772F748F" w14:textId="20D48731" w:rsidR="008C6B83" w:rsidRDefault="00E106C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72978CC1" w14:textId="55B9AE1B" w:rsidR="008C6B83" w:rsidRDefault="003E083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 w:rsidR="004C2525">
              <w:t>erver</w:t>
            </w:r>
          </w:p>
        </w:tc>
      </w:tr>
      <w:tr w:rsidR="008C6B83" w14:paraId="2F82677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DAF4B0E" w14:textId="3BAFBAEC" w:rsidR="008C6B83" w:rsidRDefault="00657D23" w:rsidP="00C976B1">
            <w:r>
              <w:t>Implementing n</w:t>
            </w:r>
            <w:r>
              <w:t>otification interface</w:t>
            </w:r>
            <w:r>
              <w:t xml:space="preserve">, </w:t>
            </w:r>
            <w:r w:rsidR="00FD6C06">
              <w:t>linking dependency injected implementation with HTTP-controller</w:t>
            </w:r>
          </w:p>
        </w:tc>
        <w:tc>
          <w:tcPr>
            <w:tcW w:w="1886" w:type="dxa"/>
          </w:tcPr>
          <w:p w14:paraId="38DF35AC" w14:textId="215E5297" w:rsidR="008C6B83" w:rsidRDefault="0018066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661ADC4D" w14:textId="19F24945" w:rsidR="008C6B83" w:rsidRDefault="00E6074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C6B83" w14:paraId="559B5D3E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85E001C" w14:textId="63510B47" w:rsidR="008C6B83" w:rsidRDefault="006F62B1" w:rsidP="00C976B1">
            <w:r>
              <w:t>Developing Report screen</w:t>
            </w:r>
            <w:r w:rsidR="00610EBC">
              <w:t xml:space="preserve"> for Admin</w:t>
            </w:r>
          </w:p>
        </w:tc>
        <w:tc>
          <w:tcPr>
            <w:tcW w:w="1886" w:type="dxa"/>
          </w:tcPr>
          <w:p w14:paraId="79372F00" w14:textId="48228B5C" w:rsidR="008C6B83" w:rsidRDefault="00D9252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5513045E" w14:textId="05A3A44D" w:rsidR="008C6B83" w:rsidRDefault="00912BD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7387A927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B000409" w14:textId="2CD09998" w:rsidR="008C6B83" w:rsidRDefault="0091664D" w:rsidP="00C976B1">
            <w:r>
              <w:t xml:space="preserve">Adding </w:t>
            </w:r>
            <w:r w:rsidR="0079257F">
              <w:t>report action to Admin HTTP-controller</w:t>
            </w:r>
          </w:p>
        </w:tc>
        <w:tc>
          <w:tcPr>
            <w:tcW w:w="1886" w:type="dxa"/>
          </w:tcPr>
          <w:p w14:paraId="7AA7CCA5" w14:textId="61A7CD70" w:rsidR="008C6B83" w:rsidRDefault="006F1FA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1262CE0E" w14:textId="170294EC" w:rsidR="008C6B83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53B15427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24ED283" w14:textId="2D22F315" w:rsidR="008C6B83" w:rsidRDefault="00892998" w:rsidP="00C976B1">
            <w:r>
              <w:t xml:space="preserve">Adding 2 </w:t>
            </w:r>
            <w:r w:rsidR="00102297">
              <w:t>“</w:t>
            </w:r>
            <w:r>
              <w:t>export as</w:t>
            </w:r>
            <w:r w:rsidR="00102297">
              <w:t>”</w:t>
            </w:r>
            <w:r>
              <w:t xml:space="preserve"> actions to </w:t>
            </w:r>
            <w:r>
              <w:t>Admin HTTP-controller</w:t>
            </w:r>
            <w:r>
              <w:t xml:space="preserve"> – for excel</w:t>
            </w:r>
            <w:r w:rsidR="00102297">
              <w:t xml:space="preserve"> and</w:t>
            </w:r>
            <w:r>
              <w:t xml:space="preserve"> html formats</w:t>
            </w:r>
          </w:p>
        </w:tc>
        <w:tc>
          <w:tcPr>
            <w:tcW w:w="1886" w:type="dxa"/>
          </w:tcPr>
          <w:p w14:paraId="64EED490" w14:textId="2A6EBF60" w:rsidR="008C6B83" w:rsidRDefault="0002411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925799">
              <w:t>2</w:t>
            </w:r>
            <w:r>
              <w:t>h</w:t>
            </w:r>
          </w:p>
        </w:tc>
        <w:tc>
          <w:tcPr>
            <w:tcW w:w="2700" w:type="dxa"/>
          </w:tcPr>
          <w:p w14:paraId="395D8482" w14:textId="4D9CD1F3" w:rsidR="008C6B83" w:rsidRDefault="006077D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8C6B83" w14:paraId="1397636C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0134F30" w14:textId="63480A61" w:rsidR="008C6B83" w:rsidRDefault="00721552" w:rsidP="00C976B1">
            <w:r>
              <w:t xml:space="preserve">Linking </w:t>
            </w:r>
            <w:r>
              <w:t>Report screen</w:t>
            </w:r>
            <w:r>
              <w:t xml:space="preserve"> with actions</w:t>
            </w:r>
          </w:p>
        </w:tc>
        <w:tc>
          <w:tcPr>
            <w:tcW w:w="1886" w:type="dxa"/>
          </w:tcPr>
          <w:p w14:paraId="5FD1C3E5" w14:textId="2D039D0B" w:rsidR="008C6B83" w:rsidRDefault="009B31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0D5511C5" w14:textId="522C5F09" w:rsidR="008C6B83" w:rsidRDefault="009B31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33372CF2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FDF98C3" w14:textId="5B8133BB" w:rsidR="008C6B83" w:rsidRDefault="00427753" w:rsidP="00C976B1">
            <w:r>
              <w:t xml:space="preserve">Adding filter support to </w:t>
            </w:r>
            <w:r>
              <w:t>Admin HTTP-controller</w:t>
            </w:r>
          </w:p>
        </w:tc>
        <w:tc>
          <w:tcPr>
            <w:tcW w:w="1886" w:type="dxa"/>
          </w:tcPr>
          <w:p w14:paraId="6FF45B76" w14:textId="3B73E015" w:rsidR="008C6B83" w:rsidRDefault="00012DA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0C65A9FE" w14:textId="01EE0F35" w:rsidR="008C6B83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1E7798DA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CF0F01D" w14:textId="19C00F0D" w:rsidR="008C6B83" w:rsidRDefault="00892B43" w:rsidP="00C976B1">
            <w:r>
              <w:lastRenderedPageBreak/>
              <w:t>Adding UI for filter strateg</w:t>
            </w:r>
            <w:r w:rsidR="005128E8">
              <w:t>ies</w:t>
            </w:r>
            <w:r>
              <w:t xml:space="preserve"> – mapping them to URL route system</w:t>
            </w:r>
          </w:p>
        </w:tc>
        <w:tc>
          <w:tcPr>
            <w:tcW w:w="1886" w:type="dxa"/>
          </w:tcPr>
          <w:p w14:paraId="12385185" w14:textId="407DFB78" w:rsidR="008C6B83" w:rsidRDefault="0010429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159C0BA6" w14:textId="6FDD92F9" w:rsidR="008C6B83" w:rsidRDefault="00F165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79425551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1EB809C" w14:textId="0F6AEB1E" w:rsidR="008C6B83" w:rsidRDefault="005F28F4" w:rsidP="00C976B1">
            <w:r>
              <w:t xml:space="preserve">Linking Report screen with </w:t>
            </w:r>
            <w:r>
              <w:t>filter-actions</w:t>
            </w:r>
          </w:p>
        </w:tc>
        <w:tc>
          <w:tcPr>
            <w:tcW w:w="1886" w:type="dxa"/>
          </w:tcPr>
          <w:p w14:paraId="32B1B75D" w14:textId="4C0370A9" w:rsidR="008C6B83" w:rsidRDefault="000F5C72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6D44AB1" w14:textId="47464E3C" w:rsidR="008C6B83" w:rsidRDefault="00F165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0A6DCB2A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BED07CB" w14:textId="4D97A7DA" w:rsidR="008C6B83" w:rsidRDefault="0092172E" w:rsidP="00C976B1">
            <w:r>
              <w:t xml:space="preserve">Adding support for managing work packages via </w:t>
            </w:r>
            <w:r w:rsidR="00272CBF">
              <w:t>HTTP</w:t>
            </w:r>
            <w:r>
              <w:t xml:space="preserve"> controller instance</w:t>
            </w:r>
          </w:p>
        </w:tc>
        <w:tc>
          <w:tcPr>
            <w:tcW w:w="1886" w:type="dxa"/>
          </w:tcPr>
          <w:p w14:paraId="4F50F526" w14:textId="3110A2C7" w:rsidR="008C6B83" w:rsidRDefault="00FE748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0147D">
              <w:t>h</w:t>
            </w:r>
          </w:p>
        </w:tc>
        <w:tc>
          <w:tcPr>
            <w:tcW w:w="2700" w:type="dxa"/>
          </w:tcPr>
          <w:p w14:paraId="6FD99D20" w14:textId="7864ADF3" w:rsidR="008C6B83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1E2FBC3B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8AC75A7" w14:textId="14B51210" w:rsidR="008C6B83" w:rsidRDefault="0092172E" w:rsidP="00C976B1">
            <w:r>
              <w:t xml:space="preserve">Adding support for managing </w:t>
            </w:r>
            <w:r w:rsidR="00D26E89">
              <w:t>GroupWise</w:t>
            </w:r>
            <w:r w:rsidR="00D26E89">
              <w:t xml:space="preserve"> </w:t>
            </w:r>
            <w:r>
              <w:t>appointments</w:t>
            </w:r>
            <w:r w:rsidR="00FF72C0">
              <w:t xml:space="preserve"> via </w:t>
            </w:r>
            <w:r w:rsidR="00955591">
              <w:t>HTTP</w:t>
            </w:r>
            <w:r w:rsidR="00FF72C0">
              <w:t xml:space="preserve"> controller instance </w:t>
            </w:r>
          </w:p>
        </w:tc>
        <w:tc>
          <w:tcPr>
            <w:tcW w:w="1886" w:type="dxa"/>
          </w:tcPr>
          <w:p w14:paraId="3B2A84F3" w14:textId="2F3C9E04" w:rsidR="008C6B83" w:rsidRDefault="00FE748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1B761F">
              <w:t>h</w:t>
            </w:r>
          </w:p>
        </w:tc>
        <w:tc>
          <w:tcPr>
            <w:tcW w:w="2700" w:type="dxa"/>
          </w:tcPr>
          <w:p w14:paraId="693B2CBA" w14:textId="3DF889D9" w:rsidR="008C6B83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434F7E" w14:paraId="3187A891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686C4C4" w14:textId="0E94E7DE" w:rsidR="00434F7E" w:rsidRDefault="00434F7E" w:rsidP="00C976B1">
            <w:r>
              <w:t>Creating CRUD screens for training instances</w:t>
            </w:r>
          </w:p>
        </w:tc>
        <w:tc>
          <w:tcPr>
            <w:tcW w:w="1886" w:type="dxa"/>
          </w:tcPr>
          <w:p w14:paraId="2B378D0A" w14:textId="6A53CB28" w:rsidR="00434F7E" w:rsidRDefault="00BE37D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</w:tcPr>
          <w:p w14:paraId="0D2A7999" w14:textId="245AD426" w:rsidR="00434F7E" w:rsidRDefault="003023C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434F7E" w14:paraId="5DC5C67D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4CCBC75" w14:textId="61CF991A" w:rsidR="00434F7E" w:rsidRDefault="00434F7E" w:rsidP="00C976B1">
            <w:r>
              <w:t xml:space="preserve">Adding actions to HTTP-controller for CRUD </w:t>
            </w:r>
            <w:r>
              <w:t>training instances</w:t>
            </w:r>
          </w:p>
        </w:tc>
        <w:tc>
          <w:tcPr>
            <w:tcW w:w="1886" w:type="dxa"/>
          </w:tcPr>
          <w:p w14:paraId="1D66C8C2" w14:textId="10B483BD" w:rsidR="00434F7E" w:rsidRDefault="00BE37D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</w:tcPr>
          <w:p w14:paraId="0B307A05" w14:textId="14E0D803" w:rsidR="00434F7E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40E7EE06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C113701" w14:textId="392FABE9" w:rsidR="008C6B83" w:rsidRDefault="00D26E89" w:rsidP="00C976B1">
            <w:r>
              <w:t>Linking admin screens with external API’s (GroupWise, ProjectXT)</w:t>
            </w:r>
          </w:p>
        </w:tc>
        <w:tc>
          <w:tcPr>
            <w:tcW w:w="1886" w:type="dxa"/>
          </w:tcPr>
          <w:p w14:paraId="0B77CBB4" w14:textId="0B468401" w:rsidR="008C6B83" w:rsidRDefault="009E310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2700" w:type="dxa"/>
          </w:tcPr>
          <w:p w14:paraId="0DCE5D8F" w14:textId="0B09EC7D" w:rsidR="008C6B83" w:rsidRDefault="00A02C2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F5363" w14:paraId="376CF337" w14:textId="77777777" w:rsidTr="00E66F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DCD98" w:themeFill="accent3" w:themeFillTint="66"/>
          </w:tcPr>
          <w:p w14:paraId="7C42A6F7" w14:textId="34491D2E" w:rsidR="00CF5363" w:rsidRDefault="00757C5A" w:rsidP="00C976B1">
            <w:r>
              <w:t>Review</w:t>
            </w:r>
            <w:r w:rsidRPr="0070699C">
              <w:t xml:space="preserve"> intermediate result</w:t>
            </w:r>
            <w:r>
              <w:t>s with Felix</w:t>
            </w:r>
          </w:p>
        </w:tc>
        <w:tc>
          <w:tcPr>
            <w:tcW w:w="1886" w:type="dxa"/>
            <w:shd w:val="clear" w:color="auto" w:fill="FDCD98" w:themeFill="accent3" w:themeFillTint="66"/>
          </w:tcPr>
          <w:p w14:paraId="240C583B" w14:textId="36AA4625" w:rsidR="00CF5363" w:rsidRDefault="00895C2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DCD98" w:themeFill="accent3" w:themeFillTint="66"/>
          </w:tcPr>
          <w:p w14:paraId="08A184B6" w14:textId="1C51C6F7" w:rsidR="00CF5363" w:rsidRDefault="00895C2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Pr="00744B9D">
              <w:t>onsolidation</w:t>
            </w:r>
          </w:p>
        </w:tc>
      </w:tr>
      <w:tr w:rsidR="008C6B83" w14:paraId="7CBE77A7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744EE65" w14:textId="182CCB41" w:rsidR="008C6B83" w:rsidRDefault="00C6003C" w:rsidP="00C976B1">
            <w:r>
              <w:t xml:space="preserve">Developing </w:t>
            </w:r>
            <w:r w:rsidR="00FC5086">
              <w:t>CRUD</w:t>
            </w:r>
            <w:r>
              <w:t xml:space="preserve"> Train</w:t>
            </w:r>
            <w:r w:rsidR="00286CE7">
              <w:t>ing instance</w:t>
            </w:r>
            <w:r>
              <w:t xml:space="preserve"> </w:t>
            </w:r>
            <w:r w:rsidR="00286CE7">
              <w:t>views</w:t>
            </w:r>
          </w:p>
        </w:tc>
        <w:tc>
          <w:tcPr>
            <w:tcW w:w="1886" w:type="dxa"/>
          </w:tcPr>
          <w:p w14:paraId="5A7A936C" w14:textId="1D79A3A7" w:rsidR="008C6B83" w:rsidRDefault="0069021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12h</w:t>
            </w:r>
          </w:p>
        </w:tc>
        <w:tc>
          <w:tcPr>
            <w:tcW w:w="2700" w:type="dxa"/>
          </w:tcPr>
          <w:p w14:paraId="2B76844E" w14:textId="6C51C576" w:rsidR="008C6B83" w:rsidRDefault="0046290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76AB8919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E5AA55F" w14:textId="1EC3DDAE" w:rsidR="008C6B83" w:rsidRDefault="00544FF5" w:rsidP="00C976B1">
            <w:r>
              <w:t>Developing HTTP controller for Trainer endpoint activities</w:t>
            </w:r>
          </w:p>
        </w:tc>
        <w:tc>
          <w:tcPr>
            <w:tcW w:w="1886" w:type="dxa"/>
          </w:tcPr>
          <w:p w14:paraId="568723BF" w14:textId="5599EE1E" w:rsidR="008C6B83" w:rsidRDefault="0061711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1973485B" w14:textId="6D2D7941" w:rsidR="008C6B83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5E2EF71D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4BCC49E" w14:textId="4BB367F0" w:rsidR="008C6B83" w:rsidRDefault="004052CE" w:rsidP="00C976B1">
            <w:r>
              <w:t>Developing View participation</w:t>
            </w:r>
            <w:r w:rsidR="00235E96">
              <w:t>s</w:t>
            </w:r>
            <w:r>
              <w:t xml:space="preserve"> screen </w:t>
            </w:r>
          </w:p>
        </w:tc>
        <w:tc>
          <w:tcPr>
            <w:tcW w:w="1886" w:type="dxa"/>
          </w:tcPr>
          <w:p w14:paraId="58CF9F96" w14:textId="11D3CFA2" w:rsidR="008C6B83" w:rsidRDefault="00CE48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302A348E" w14:textId="08E97B7B" w:rsidR="008C6B83" w:rsidRDefault="007A3CC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41463E2F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A05E836" w14:textId="30439C79" w:rsidR="008C6B83" w:rsidRDefault="00F62B6E" w:rsidP="00C976B1">
            <w:r>
              <w:t xml:space="preserve">Adding workflow action for Confirm-&gt;Request-&gt;notification for trainer </w:t>
            </w:r>
            <w:r>
              <w:t>participation screen</w:t>
            </w:r>
          </w:p>
        </w:tc>
        <w:tc>
          <w:tcPr>
            <w:tcW w:w="1886" w:type="dxa"/>
          </w:tcPr>
          <w:p w14:paraId="6FAA1BC8" w14:textId="2F0AEC81" w:rsidR="008C6B83" w:rsidRDefault="0012716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6BF8C263" w14:textId="64521000" w:rsidR="008C6B83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8C6B83" w14:paraId="7C54A8B0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45F7673" w14:textId="2CCA4E29" w:rsidR="008C6B83" w:rsidRDefault="005642E2" w:rsidP="00C976B1">
            <w:r>
              <w:t xml:space="preserve">Linking </w:t>
            </w:r>
            <w:r>
              <w:t>Trainer</w:t>
            </w:r>
            <w:r>
              <w:t xml:space="preserve"> screens with HTTP controller</w:t>
            </w:r>
          </w:p>
        </w:tc>
        <w:tc>
          <w:tcPr>
            <w:tcW w:w="1886" w:type="dxa"/>
          </w:tcPr>
          <w:p w14:paraId="7D4FDEA2" w14:textId="7FF2AD89" w:rsidR="008C6B83" w:rsidRDefault="00144C72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7C1CEA47" w14:textId="345835F6" w:rsidR="008C6B83" w:rsidRDefault="007A3CC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C6B83" w14:paraId="544AD0B1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7CA7042" w14:textId="6C7F31C8" w:rsidR="008C6B83" w:rsidRDefault="00CE1B1E" w:rsidP="00C976B1">
            <w:r>
              <w:t>Unit test coverage</w:t>
            </w:r>
          </w:p>
        </w:tc>
        <w:tc>
          <w:tcPr>
            <w:tcW w:w="1886" w:type="dxa"/>
          </w:tcPr>
          <w:p w14:paraId="6C417648" w14:textId="750728FD" w:rsidR="008C6B83" w:rsidRDefault="001C6A7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26638DFC" w14:textId="3E98D00A" w:rsidR="008C6B83" w:rsidRDefault="00CE1B1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 w:rsidR="007A3CC1">
              <w:t>nit</w:t>
            </w:r>
            <w:r>
              <w:t xml:space="preserve"> </w:t>
            </w:r>
            <w:r w:rsidR="007A3CC1">
              <w:t>test</w:t>
            </w:r>
          </w:p>
        </w:tc>
      </w:tr>
      <w:tr w:rsidR="00952D3E" w14:paraId="63CC61EC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A30BF9B" w14:textId="5F3DE4F2" w:rsidR="00952D3E" w:rsidRDefault="00CE1B1E" w:rsidP="00C976B1">
            <w:r>
              <w:t>UI testing of recently created screens</w:t>
            </w:r>
          </w:p>
        </w:tc>
        <w:tc>
          <w:tcPr>
            <w:tcW w:w="1886" w:type="dxa"/>
          </w:tcPr>
          <w:p w14:paraId="2B336D69" w14:textId="0E83D382" w:rsidR="00952D3E" w:rsidRDefault="001C6A7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EF90F49" w14:textId="4BD80533" w:rsidR="00952D3E" w:rsidRDefault="00CE1B1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T</w:t>
            </w:r>
            <w:r w:rsidR="007A3CC1">
              <w:t>est</w:t>
            </w:r>
          </w:p>
        </w:tc>
      </w:tr>
      <w:tr w:rsidR="00952D3E" w14:paraId="0B96FC96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6294714" w14:textId="2C98953A" w:rsidR="00952D3E" w:rsidRDefault="00DF27FD" w:rsidP="00C976B1">
            <w:r>
              <w:t xml:space="preserve">Developing </w:t>
            </w:r>
            <w:r w:rsidR="00AA67AE">
              <w:t xml:space="preserve">CRUD </w:t>
            </w:r>
            <w:r>
              <w:t>screen</w:t>
            </w:r>
            <w:r w:rsidR="00AA67AE">
              <w:t>s</w:t>
            </w:r>
            <w:r>
              <w:t xml:space="preserve"> </w:t>
            </w:r>
            <w:r w:rsidR="00AA67AE">
              <w:t>for</w:t>
            </w:r>
            <w:r>
              <w:t xml:space="preserve"> training ratings</w:t>
            </w:r>
          </w:p>
        </w:tc>
        <w:tc>
          <w:tcPr>
            <w:tcW w:w="1886" w:type="dxa"/>
          </w:tcPr>
          <w:p w14:paraId="5898B4E3" w14:textId="292D1377" w:rsidR="00952D3E" w:rsidRDefault="00C479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9D5A24">
              <w:t>0</w:t>
            </w:r>
            <w:r>
              <w:t>h</w:t>
            </w:r>
          </w:p>
        </w:tc>
        <w:tc>
          <w:tcPr>
            <w:tcW w:w="2700" w:type="dxa"/>
          </w:tcPr>
          <w:p w14:paraId="75605482" w14:textId="55D3BCE7" w:rsidR="00952D3E" w:rsidRDefault="00A7018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952D3E" w14:paraId="11E72882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38C71AF" w14:textId="26D2F9FD" w:rsidR="00952D3E" w:rsidRDefault="00DF27FD" w:rsidP="00C976B1">
            <w:r>
              <w:t xml:space="preserve">Creating HTTP controller for viewing </w:t>
            </w:r>
            <w:r>
              <w:t>training ratings</w:t>
            </w:r>
            <w:r w:rsidR="007B0E5F">
              <w:t xml:space="preserve"> with filtering support</w:t>
            </w:r>
          </w:p>
        </w:tc>
        <w:tc>
          <w:tcPr>
            <w:tcW w:w="1886" w:type="dxa"/>
          </w:tcPr>
          <w:p w14:paraId="4DF21EC4" w14:textId="47794DCC" w:rsidR="00952D3E" w:rsidRDefault="0039390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</w:tcPr>
          <w:p w14:paraId="5C931706" w14:textId="21E4C7ED" w:rsidR="00952D3E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952D3E" w14:paraId="40625D58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E1AAF12" w14:textId="7750D6B2" w:rsidR="00952D3E" w:rsidRDefault="007B0E5F" w:rsidP="00C976B1">
            <w:r>
              <w:t xml:space="preserve">Link </w:t>
            </w:r>
            <w:r>
              <w:t>training ratings</w:t>
            </w:r>
            <w:r>
              <w:t xml:space="preserve"> with HTTP controller</w:t>
            </w:r>
          </w:p>
        </w:tc>
        <w:tc>
          <w:tcPr>
            <w:tcW w:w="1886" w:type="dxa"/>
          </w:tcPr>
          <w:p w14:paraId="20BB19B0" w14:textId="11ABC5C6" w:rsidR="00952D3E" w:rsidRDefault="000B51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44D527BD" w14:textId="3411C426" w:rsidR="00952D3E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952D3E" w14:paraId="19C88AE9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6D3DCFA" w14:textId="399DB098" w:rsidR="00952D3E" w:rsidRDefault="00F928FD" w:rsidP="00C976B1">
            <w:r>
              <w:t>Developing screen for viewing training requests by Admin</w:t>
            </w:r>
          </w:p>
        </w:tc>
        <w:tc>
          <w:tcPr>
            <w:tcW w:w="1886" w:type="dxa"/>
          </w:tcPr>
          <w:p w14:paraId="38D15935" w14:textId="6799AF5C" w:rsidR="00952D3E" w:rsidRDefault="002634C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52581FCB" w14:textId="378BD40A" w:rsidR="00952D3E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952D3E" w14:paraId="416F9C54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73A3F9A" w14:textId="7D921A82" w:rsidR="00952D3E" w:rsidRDefault="00F928FD" w:rsidP="00C976B1">
            <w:r>
              <w:t xml:space="preserve">Adding actions to admin HTTP controller for </w:t>
            </w:r>
            <w:r>
              <w:t>viewing training requests</w:t>
            </w:r>
            <w:r>
              <w:t xml:space="preserve"> with filtering support</w:t>
            </w:r>
          </w:p>
        </w:tc>
        <w:tc>
          <w:tcPr>
            <w:tcW w:w="1886" w:type="dxa"/>
          </w:tcPr>
          <w:p w14:paraId="30A6A9F9" w14:textId="4A1DB41E" w:rsidR="00952D3E" w:rsidRDefault="002634C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04D383B0" w14:textId="1F7922A8" w:rsidR="00952D3E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3C66FF" w14:paraId="2E12C893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73F95F0" w14:textId="6090B572" w:rsidR="003C66FF" w:rsidRDefault="003C66FF" w:rsidP="00C976B1">
            <w:r>
              <w:lastRenderedPageBreak/>
              <w:t xml:space="preserve">Altering database-index for full text search support </w:t>
            </w:r>
          </w:p>
        </w:tc>
        <w:tc>
          <w:tcPr>
            <w:tcW w:w="1886" w:type="dxa"/>
          </w:tcPr>
          <w:p w14:paraId="0D681219" w14:textId="71B06E51" w:rsidR="003C66FF" w:rsidRDefault="002634C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6C8B10DC" w14:textId="78341563" w:rsidR="003C66FF" w:rsidRDefault="003C66F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3C66FF" w14:paraId="651BF970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2B885CD" w14:textId="6C950070" w:rsidR="003C66FF" w:rsidRDefault="00586464" w:rsidP="00C976B1">
            <w:r>
              <w:t>Adding UI controls for text search</w:t>
            </w:r>
          </w:p>
        </w:tc>
        <w:tc>
          <w:tcPr>
            <w:tcW w:w="1886" w:type="dxa"/>
          </w:tcPr>
          <w:p w14:paraId="7BF1C137" w14:textId="43B3D891" w:rsidR="003C66FF" w:rsidRDefault="002634C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048E6095" w14:textId="22FE20F5" w:rsidR="003C66FF" w:rsidRDefault="005864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9627F5" w14:paraId="2F36FF3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DCB576C" w14:textId="32E4B604" w:rsidR="009627F5" w:rsidRDefault="00705B70" w:rsidP="00C976B1">
            <w:r>
              <w:t xml:space="preserve">Link </w:t>
            </w:r>
            <w:r>
              <w:t>training requests</w:t>
            </w:r>
            <w:r>
              <w:t xml:space="preserve"> screen with HTTP controller</w:t>
            </w:r>
          </w:p>
        </w:tc>
        <w:tc>
          <w:tcPr>
            <w:tcW w:w="1886" w:type="dxa"/>
          </w:tcPr>
          <w:p w14:paraId="5CE59FA7" w14:textId="250E0550" w:rsidR="009627F5" w:rsidRDefault="00C17AD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702AA634" w14:textId="6D7E4ADC" w:rsidR="009627F5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627F5" w14:paraId="797EC8F3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E449522" w14:textId="00DC4A58" w:rsidR="009627F5" w:rsidRDefault="000452E0" w:rsidP="00C976B1">
            <w:r>
              <w:t>Developing training list view for regular user</w:t>
            </w:r>
          </w:p>
        </w:tc>
        <w:tc>
          <w:tcPr>
            <w:tcW w:w="1886" w:type="dxa"/>
          </w:tcPr>
          <w:p w14:paraId="081A2806" w14:textId="4DA4D8BD" w:rsidR="009627F5" w:rsidRDefault="00EF185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E7E2C84" w14:textId="155CF6AF" w:rsidR="009627F5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9627F5" w14:paraId="7344DAD3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4871D10" w14:textId="7F55300D" w:rsidR="009627F5" w:rsidRDefault="005D718B" w:rsidP="00C976B1">
            <w:r>
              <w:t>Creating HTTP controller for regular user actions</w:t>
            </w:r>
          </w:p>
        </w:tc>
        <w:tc>
          <w:tcPr>
            <w:tcW w:w="1886" w:type="dxa"/>
          </w:tcPr>
          <w:p w14:paraId="0E72CFA0" w14:textId="66DA6BC6" w:rsidR="009627F5" w:rsidRDefault="00EF185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593D44F" w14:textId="19EAF84E" w:rsidR="009627F5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9627F5" w14:paraId="7DFA0156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FA388CF" w14:textId="6D2AED73" w:rsidR="009627F5" w:rsidRDefault="008A6DD7" w:rsidP="00C976B1">
            <w:r>
              <w:t>Adding UI controls for filtering training instances for regular user</w:t>
            </w:r>
          </w:p>
        </w:tc>
        <w:tc>
          <w:tcPr>
            <w:tcW w:w="1886" w:type="dxa"/>
          </w:tcPr>
          <w:p w14:paraId="4FC44E28" w14:textId="32B3612A" w:rsidR="009627F5" w:rsidRDefault="00EF185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</w:tcPr>
          <w:p w14:paraId="38F73005" w14:textId="3141004B" w:rsidR="009627F5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9627F5" w14:paraId="57ABCFD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AE4B0A8" w14:textId="116ECAFB" w:rsidR="009627F5" w:rsidRDefault="00965120" w:rsidP="00C976B1">
            <w:r>
              <w:t xml:space="preserve">Linking </w:t>
            </w:r>
            <w:r>
              <w:t>training list</w:t>
            </w:r>
            <w:r>
              <w:t xml:space="preserve"> screen with HTTP controller</w:t>
            </w:r>
          </w:p>
        </w:tc>
        <w:tc>
          <w:tcPr>
            <w:tcW w:w="1886" w:type="dxa"/>
          </w:tcPr>
          <w:p w14:paraId="6259FD03" w14:textId="2C7FE45B" w:rsidR="009627F5" w:rsidRDefault="0088796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314C5028" w14:textId="37A3F7DB" w:rsidR="009627F5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627F5" w14:paraId="2DC7AB49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A1DE36A" w14:textId="4CF48B8B" w:rsidR="009627F5" w:rsidRDefault="00776DD9" w:rsidP="00C976B1">
            <w:r>
              <w:t>Adding filter strateg</w:t>
            </w:r>
            <w:r w:rsidR="00132CD4">
              <w:t>ies</w:t>
            </w:r>
            <w:r>
              <w:t xml:space="preserve"> to regular user HTTP controller for viewing training instances</w:t>
            </w:r>
          </w:p>
        </w:tc>
        <w:tc>
          <w:tcPr>
            <w:tcW w:w="1886" w:type="dxa"/>
          </w:tcPr>
          <w:p w14:paraId="37AA1633" w14:textId="2B2BEA35" w:rsidR="009627F5" w:rsidRDefault="003235C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13228151" w14:textId="6F3CEA7A" w:rsidR="009627F5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9627F5" w14:paraId="764E6A11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7DF5FDA" w14:textId="5CCD89B8" w:rsidR="009627F5" w:rsidRDefault="00D51C82" w:rsidP="00C976B1">
            <w:r>
              <w:t xml:space="preserve">Creating screen for viewing training </w:t>
            </w:r>
            <w:r w:rsidR="008047E7">
              <w:t>instances</w:t>
            </w:r>
            <w:r>
              <w:t xml:space="preserve"> for regular user</w:t>
            </w:r>
          </w:p>
        </w:tc>
        <w:tc>
          <w:tcPr>
            <w:tcW w:w="1886" w:type="dxa"/>
          </w:tcPr>
          <w:p w14:paraId="4F6D179E" w14:textId="4B74D99F" w:rsidR="009627F5" w:rsidRDefault="008047E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272FF81E" w14:textId="2BDF5FB9" w:rsidR="009627F5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9627F5" w14:paraId="169CE4BD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435EE0D" w14:textId="6C5D62FD" w:rsidR="009627F5" w:rsidRDefault="00AB37CC" w:rsidP="00C976B1">
            <w:r>
              <w:t xml:space="preserve">Creating HTTP controller for regular user’s training </w:t>
            </w:r>
            <w:r w:rsidR="008047E7">
              <w:t>instance</w:t>
            </w:r>
            <w:r w:rsidR="008D7B9C">
              <w:t xml:space="preserve"> with filtering support</w:t>
            </w:r>
          </w:p>
        </w:tc>
        <w:tc>
          <w:tcPr>
            <w:tcW w:w="1886" w:type="dxa"/>
          </w:tcPr>
          <w:p w14:paraId="73FA2D81" w14:textId="30821813" w:rsidR="009627F5" w:rsidRDefault="008047E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5FB0A453" w14:textId="7F7BEBBB" w:rsidR="009627F5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9627F5" w14:paraId="2DD29053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7027447" w14:textId="1B8F02F9" w:rsidR="009627F5" w:rsidRDefault="00071D7A" w:rsidP="00C976B1">
            <w:r>
              <w:t xml:space="preserve">Linking </w:t>
            </w:r>
            <w:r>
              <w:t>training list</w:t>
            </w:r>
            <w:r>
              <w:t xml:space="preserve"> screen with HTTP controller</w:t>
            </w:r>
          </w:p>
        </w:tc>
        <w:tc>
          <w:tcPr>
            <w:tcW w:w="1886" w:type="dxa"/>
          </w:tcPr>
          <w:p w14:paraId="543386BB" w14:textId="4E39EBCA" w:rsidR="009627F5" w:rsidRDefault="008047E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57C4A3F3" w14:textId="4458F4D4" w:rsidR="009627F5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627F5" w14:paraId="5C0AE05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F42109E" w14:textId="0EBF10AF" w:rsidR="009627F5" w:rsidRDefault="00071D7A" w:rsidP="00C976B1">
            <w:r>
              <w:t xml:space="preserve">Adding UI controls for filtering </w:t>
            </w:r>
            <w:r>
              <w:t>training list</w:t>
            </w:r>
          </w:p>
        </w:tc>
        <w:tc>
          <w:tcPr>
            <w:tcW w:w="1886" w:type="dxa"/>
          </w:tcPr>
          <w:p w14:paraId="34846699" w14:textId="28FDA974" w:rsidR="009627F5" w:rsidRDefault="005B346A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</w:tcPr>
          <w:p w14:paraId="5660D652" w14:textId="37DB41CC" w:rsidR="009627F5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747EDB96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8E1404F" w14:textId="3D7149B2" w:rsidR="001A2407" w:rsidRDefault="0055558F" w:rsidP="00C976B1">
            <w:r>
              <w:t xml:space="preserve">Synchronize </w:t>
            </w:r>
            <w:r w:rsidR="00E06254">
              <w:t>UI-</w:t>
            </w:r>
            <w:r>
              <w:t xml:space="preserve">filters with </w:t>
            </w:r>
            <w:r w:rsidR="00E06254">
              <w:t>HTTP controller’s actions</w:t>
            </w:r>
          </w:p>
        </w:tc>
        <w:tc>
          <w:tcPr>
            <w:tcW w:w="1886" w:type="dxa"/>
          </w:tcPr>
          <w:p w14:paraId="146CDA5D" w14:textId="792FC1A7" w:rsidR="001A2407" w:rsidRDefault="00F12CD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</w:tcPr>
          <w:p w14:paraId="2F01D616" w14:textId="79A21672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576B4B56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D9A7801" w14:textId="038FD4FF" w:rsidR="001A2407" w:rsidRDefault="008B2572" w:rsidP="00C976B1">
            <w:r>
              <w:t>Unit test coverage for recently developed controller actions</w:t>
            </w:r>
          </w:p>
        </w:tc>
        <w:tc>
          <w:tcPr>
            <w:tcW w:w="1886" w:type="dxa"/>
          </w:tcPr>
          <w:p w14:paraId="39FA8D7D" w14:textId="7185FEE3" w:rsidR="001A2407" w:rsidRDefault="00043202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5C12C70E" w14:textId="4960E03D" w:rsidR="001A2407" w:rsidRDefault="0039693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 test</w:t>
            </w:r>
          </w:p>
        </w:tc>
      </w:tr>
      <w:tr w:rsidR="001A2407" w14:paraId="054E4E16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362CF3D" w14:textId="31DD62DB" w:rsidR="001A2407" w:rsidRDefault="008B2572" w:rsidP="00C976B1">
            <w:r>
              <w:t xml:space="preserve">UI testing for </w:t>
            </w:r>
            <w:r>
              <w:t>training list</w:t>
            </w:r>
            <w:r>
              <w:t xml:space="preserve"> views</w:t>
            </w:r>
          </w:p>
        </w:tc>
        <w:tc>
          <w:tcPr>
            <w:tcW w:w="1886" w:type="dxa"/>
          </w:tcPr>
          <w:p w14:paraId="70B51DAA" w14:textId="321A7B39" w:rsidR="001A2407" w:rsidRDefault="00043202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6F400009" w14:textId="62107EC7" w:rsidR="001A2407" w:rsidRDefault="0039693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Test</w:t>
            </w:r>
          </w:p>
        </w:tc>
      </w:tr>
      <w:tr w:rsidR="001A2407" w14:paraId="018C3F62" w14:textId="77777777" w:rsidTr="000D4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DCD98" w:themeFill="accent3" w:themeFillTint="66"/>
          </w:tcPr>
          <w:p w14:paraId="52B779AC" w14:textId="6E3B95BE" w:rsidR="001A2407" w:rsidRDefault="000D477D" w:rsidP="00C976B1">
            <w:r>
              <w:t>Review</w:t>
            </w:r>
            <w:r w:rsidRPr="0070699C">
              <w:t xml:space="preserve"> intermediate result</w:t>
            </w:r>
            <w:r>
              <w:t>s with Felix</w:t>
            </w:r>
          </w:p>
        </w:tc>
        <w:tc>
          <w:tcPr>
            <w:tcW w:w="1886" w:type="dxa"/>
            <w:shd w:val="clear" w:color="auto" w:fill="FDCD98" w:themeFill="accent3" w:themeFillTint="66"/>
          </w:tcPr>
          <w:p w14:paraId="63C3A37C" w14:textId="1A868AF6" w:rsidR="001A2407" w:rsidRDefault="00947C52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336A49">
              <w:t>h</w:t>
            </w:r>
          </w:p>
        </w:tc>
        <w:tc>
          <w:tcPr>
            <w:tcW w:w="2700" w:type="dxa"/>
            <w:shd w:val="clear" w:color="auto" w:fill="FDCD98" w:themeFill="accent3" w:themeFillTint="66"/>
          </w:tcPr>
          <w:p w14:paraId="6363AA61" w14:textId="74BA92F5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Consolidation</w:t>
            </w:r>
          </w:p>
        </w:tc>
      </w:tr>
      <w:tr w:rsidR="001A2407" w14:paraId="5F22EAC0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B6B96A0" w14:textId="3576DD07" w:rsidR="001A2407" w:rsidRDefault="008A061C" w:rsidP="00C976B1">
            <w:r>
              <w:t>Developing screen for viewing users by regular user</w:t>
            </w:r>
          </w:p>
        </w:tc>
        <w:tc>
          <w:tcPr>
            <w:tcW w:w="1886" w:type="dxa"/>
          </w:tcPr>
          <w:p w14:paraId="197E67D9" w14:textId="3C4A4571" w:rsidR="001A2407" w:rsidRDefault="003265C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21629CB7" w14:textId="21478EA1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1E6622E7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126295F" w14:textId="55C8DCFE" w:rsidR="001A2407" w:rsidRDefault="0044661F" w:rsidP="00C976B1">
            <w:r>
              <w:t>Adding UI controls for filtering support</w:t>
            </w:r>
          </w:p>
        </w:tc>
        <w:tc>
          <w:tcPr>
            <w:tcW w:w="1886" w:type="dxa"/>
          </w:tcPr>
          <w:p w14:paraId="100E1D5F" w14:textId="088FBEE1" w:rsidR="001A2407" w:rsidRDefault="003265C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088982A8" w14:textId="586CDD6F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445A1F75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DF87A29" w14:textId="729B77FC" w:rsidR="001A2407" w:rsidRDefault="008A7A80" w:rsidP="00C976B1">
            <w:r>
              <w:t xml:space="preserve">Developing HTTP controller </w:t>
            </w:r>
            <w:r w:rsidR="00A60072">
              <w:t>for list user actions by regular user</w:t>
            </w:r>
            <w:r w:rsidR="00395939">
              <w:t>, with filtering support</w:t>
            </w:r>
          </w:p>
        </w:tc>
        <w:tc>
          <w:tcPr>
            <w:tcW w:w="1886" w:type="dxa"/>
          </w:tcPr>
          <w:p w14:paraId="30733CE1" w14:textId="6475C79C" w:rsidR="001A2407" w:rsidRDefault="0083624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4FF3503D" w14:textId="79DE5F13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1A2407" w14:paraId="10EC965D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1DFC1AC" w14:textId="50223344" w:rsidR="001A2407" w:rsidRDefault="00062DA6" w:rsidP="00C976B1">
            <w:r>
              <w:t xml:space="preserve">Linking </w:t>
            </w:r>
            <w:r>
              <w:t>screen for viewing users</w:t>
            </w:r>
            <w:r>
              <w:t xml:space="preserve"> with HTTP controller</w:t>
            </w:r>
          </w:p>
        </w:tc>
        <w:tc>
          <w:tcPr>
            <w:tcW w:w="1886" w:type="dxa"/>
          </w:tcPr>
          <w:p w14:paraId="3015D035" w14:textId="423EF8E5" w:rsidR="001A2407" w:rsidRDefault="00BC034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</w:tcPr>
          <w:p w14:paraId="4FE14A4F" w14:textId="00528A7E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11B31BA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8B85F2D" w14:textId="647C7071" w:rsidR="001A2407" w:rsidRDefault="00CF4686" w:rsidP="00C976B1">
            <w:r>
              <w:t>Adding support for participation request with notification trigger</w:t>
            </w:r>
          </w:p>
        </w:tc>
        <w:tc>
          <w:tcPr>
            <w:tcW w:w="1886" w:type="dxa"/>
          </w:tcPr>
          <w:p w14:paraId="54284AFD" w14:textId="54C7489C" w:rsidR="001A2407" w:rsidRDefault="00790172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28D1BFAD" w14:textId="4BC58AC7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4E58E880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FE1D575" w14:textId="4903F42D" w:rsidR="001A2407" w:rsidRDefault="006816B8" w:rsidP="00C976B1">
            <w:r>
              <w:lastRenderedPageBreak/>
              <w:t xml:space="preserve">Developing wizard screen for </w:t>
            </w:r>
            <w:r>
              <w:t>participation request</w:t>
            </w:r>
            <w:r>
              <w:t xml:space="preserve"> by regular user</w:t>
            </w:r>
          </w:p>
        </w:tc>
        <w:tc>
          <w:tcPr>
            <w:tcW w:w="1886" w:type="dxa"/>
          </w:tcPr>
          <w:p w14:paraId="75C6CD4E" w14:textId="02F2A3FD" w:rsidR="001A2407" w:rsidRDefault="0090404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7h</w:t>
            </w:r>
          </w:p>
        </w:tc>
        <w:tc>
          <w:tcPr>
            <w:tcW w:w="2700" w:type="dxa"/>
          </w:tcPr>
          <w:p w14:paraId="66BF2770" w14:textId="046672D9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1F30DECD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401447C0" w14:textId="2CF34158" w:rsidR="001A2407" w:rsidRDefault="005A5D50" w:rsidP="00C976B1">
            <w:r>
              <w:t xml:space="preserve">Adding </w:t>
            </w:r>
            <w:r w:rsidR="004141E3">
              <w:t>R</w:t>
            </w:r>
            <w:r>
              <w:t>ate training workflow activities with notification trigger</w:t>
            </w:r>
          </w:p>
        </w:tc>
        <w:tc>
          <w:tcPr>
            <w:tcW w:w="1886" w:type="dxa"/>
          </w:tcPr>
          <w:p w14:paraId="6511754D" w14:textId="2F1AE598" w:rsidR="001A2407" w:rsidRDefault="004141E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</w:tcPr>
          <w:p w14:paraId="69CE0208" w14:textId="1A6BFC25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0B6D408B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62B7715" w14:textId="3C2D00B8" w:rsidR="001A2407" w:rsidRDefault="00342DAD" w:rsidP="00C976B1">
            <w:r>
              <w:t xml:space="preserve">Developing wizard screen for </w:t>
            </w:r>
            <w:r>
              <w:t>rate training</w:t>
            </w:r>
            <w:r>
              <w:t xml:space="preserve"> workflow</w:t>
            </w:r>
          </w:p>
        </w:tc>
        <w:tc>
          <w:tcPr>
            <w:tcW w:w="1886" w:type="dxa"/>
          </w:tcPr>
          <w:p w14:paraId="6C841CCB" w14:textId="6E49F257" w:rsidR="001A2407" w:rsidRDefault="004141E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</w:tcPr>
          <w:p w14:paraId="2351927B" w14:textId="55D6FDB7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674E0638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5DC18F68" w14:textId="0C98A5F3" w:rsidR="001A2407" w:rsidRDefault="00AB1C62" w:rsidP="00C976B1">
            <w:r>
              <w:t>Adding support for suggest training creation</w:t>
            </w:r>
            <w:r w:rsidR="00670DC1">
              <w:t xml:space="preserve"> with </w:t>
            </w:r>
            <w:r w:rsidR="00670DC1">
              <w:t>notification trigger</w:t>
            </w:r>
          </w:p>
        </w:tc>
        <w:tc>
          <w:tcPr>
            <w:tcW w:w="1886" w:type="dxa"/>
          </w:tcPr>
          <w:p w14:paraId="65A77367" w14:textId="15F049E5" w:rsidR="001A2407" w:rsidRDefault="00C9235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64032276" w14:textId="26403859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2ECFCECE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3C0FFC5F" w14:textId="3E3A9563" w:rsidR="001A2407" w:rsidRDefault="00670DC1" w:rsidP="00C976B1">
            <w:r>
              <w:t>Developing wizard screen for suggest training</w:t>
            </w:r>
            <w:r>
              <w:t xml:space="preserve"> view</w:t>
            </w:r>
          </w:p>
        </w:tc>
        <w:tc>
          <w:tcPr>
            <w:tcW w:w="1886" w:type="dxa"/>
          </w:tcPr>
          <w:p w14:paraId="4C51A439" w14:textId="02E1D567" w:rsidR="001A2407" w:rsidRDefault="001B208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73160522" w14:textId="55666671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1A2407" w14:paraId="35A0318E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01C270C" w14:textId="3451CADD" w:rsidR="001A2407" w:rsidRDefault="00140A85" w:rsidP="00C976B1">
            <w:r>
              <w:t>Developing PDF/RTF template for generating certificates with signing</w:t>
            </w:r>
          </w:p>
        </w:tc>
        <w:tc>
          <w:tcPr>
            <w:tcW w:w="1886" w:type="dxa"/>
          </w:tcPr>
          <w:p w14:paraId="2312AA63" w14:textId="6475BA25" w:rsidR="001A2407" w:rsidRDefault="00167BA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</w:t>
            </w:r>
          </w:p>
        </w:tc>
        <w:tc>
          <w:tcPr>
            <w:tcW w:w="2700" w:type="dxa"/>
          </w:tcPr>
          <w:p w14:paraId="1E1F6631" w14:textId="4C19D8A1" w:rsidR="001A2407" w:rsidRDefault="00BC2A1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1A2407" w14:paraId="2A360464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2A251638" w14:textId="544A5CDD" w:rsidR="001A2407" w:rsidRDefault="008F51FD" w:rsidP="00C976B1">
            <w:r>
              <w:t xml:space="preserve">Adding support for generating </w:t>
            </w:r>
            <w:r>
              <w:t>certificate</w:t>
            </w:r>
            <w:r w:rsidR="0057731C">
              <w:t xml:space="preserve"> by regular user</w:t>
            </w:r>
          </w:p>
        </w:tc>
        <w:tc>
          <w:tcPr>
            <w:tcW w:w="1886" w:type="dxa"/>
          </w:tcPr>
          <w:p w14:paraId="6BD22D6B" w14:textId="534B4F95" w:rsidR="001A2407" w:rsidRDefault="00C8054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79256238" w14:textId="0FC899AD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1A2407" w14:paraId="05C6B30D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FA161FB" w14:textId="28DB9A8C" w:rsidR="001A2407" w:rsidRDefault="00240294" w:rsidP="00C976B1">
            <w:r>
              <w:t xml:space="preserve">Creating HTTP controller for </w:t>
            </w:r>
            <w:r w:rsidR="00A80FA5">
              <w:t>certificate generator</w:t>
            </w:r>
            <w:r w:rsidR="007E0A6E">
              <w:t xml:space="preserve"> support</w:t>
            </w:r>
          </w:p>
        </w:tc>
        <w:tc>
          <w:tcPr>
            <w:tcW w:w="1886" w:type="dxa"/>
          </w:tcPr>
          <w:p w14:paraId="3D38A6B0" w14:textId="51985A4F" w:rsidR="001A2407" w:rsidRDefault="00B875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</w:tcPr>
          <w:p w14:paraId="415F72DF" w14:textId="088D5512" w:rsidR="001A2407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1A2407" w14:paraId="65A55EB9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7351E156" w14:textId="723FB6D9" w:rsidR="001A2407" w:rsidRDefault="00F1463F" w:rsidP="00C976B1">
            <w:r>
              <w:t xml:space="preserve">Developing view for generating </w:t>
            </w:r>
            <w:r>
              <w:t>certificate</w:t>
            </w:r>
          </w:p>
        </w:tc>
        <w:tc>
          <w:tcPr>
            <w:tcW w:w="1886" w:type="dxa"/>
          </w:tcPr>
          <w:p w14:paraId="273E8F96" w14:textId="5CC5EE93" w:rsidR="001A2407" w:rsidRDefault="00790B0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26174456" w14:textId="2347A4C6" w:rsidR="001A2407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D737FD" w14:paraId="06CA3DDC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0AC3D933" w14:textId="1CDEA1AB" w:rsidR="00D737FD" w:rsidRDefault="00121D21" w:rsidP="00C976B1">
            <w:r>
              <w:t xml:space="preserve">Linking view with </w:t>
            </w:r>
            <w:r>
              <w:t>HTTP controller</w:t>
            </w:r>
          </w:p>
        </w:tc>
        <w:tc>
          <w:tcPr>
            <w:tcW w:w="1886" w:type="dxa"/>
          </w:tcPr>
          <w:p w14:paraId="16703EB0" w14:textId="2E067A0B" w:rsidR="00D737FD" w:rsidRDefault="00790B0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6B21B283" w14:textId="5C10D7E3" w:rsidR="00D737FD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FA6338" w14:paraId="35089C4A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1BBD027D" w14:textId="1AE41318" w:rsidR="00FA6338" w:rsidRDefault="00276D9C" w:rsidP="00C976B1">
            <w:r>
              <w:t>Tuning</w:t>
            </w:r>
            <w:r w:rsidR="00FA6338">
              <w:t xml:space="preserve"> notification template for e-mail</w:t>
            </w:r>
          </w:p>
        </w:tc>
        <w:tc>
          <w:tcPr>
            <w:tcW w:w="1886" w:type="dxa"/>
          </w:tcPr>
          <w:p w14:paraId="3D153EB1" w14:textId="340DE61E" w:rsidR="00FA6338" w:rsidRDefault="004B754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</w:tcPr>
          <w:p w14:paraId="7312D880" w14:textId="12E4218B" w:rsidR="00FA6338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F815CE" w14:paraId="3F8F2F3B" w14:textId="77777777" w:rsidTr="00FF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0A5AF20" w14:textId="60A819E5" w:rsidR="00F815CE" w:rsidRDefault="00743466" w:rsidP="00C976B1">
            <w:r>
              <w:t>Coverage unit test for recently created controller actions</w:t>
            </w:r>
          </w:p>
        </w:tc>
        <w:tc>
          <w:tcPr>
            <w:tcW w:w="1886" w:type="dxa"/>
          </w:tcPr>
          <w:p w14:paraId="4F3C5AC8" w14:textId="7F767AB6" w:rsidR="00F815CE" w:rsidRDefault="00440C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</w:tcPr>
          <w:p w14:paraId="597383AB" w14:textId="7F665940" w:rsidR="00F815CE" w:rsidRDefault="0039693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</w:t>
            </w:r>
          </w:p>
        </w:tc>
      </w:tr>
      <w:tr w:rsidR="00F815CE" w14:paraId="24229C54" w14:textId="77777777" w:rsidTr="00FF4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</w:tcPr>
          <w:p w14:paraId="67EF739C" w14:textId="06DBDB31" w:rsidR="00F815CE" w:rsidRDefault="00A2321B" w:rsidP="00C976B1">
            <w:r>
              <w:t xml:space="preserve">UI Test for </w:t>
            </w:r>
            <w:r>
              <w:t>recently created</w:t>
            </w:r>
            <w:r>
              <w:t xml:space="preserve"> screens</w:t>
            </w:r>
          </w:p>
        </w:tc>
        <w:tc>
          <w:tcPr>
            <w:tcW w:w="1886" w:type="dxa"/>
          </w:tcPr>
          <w:p w14:paraId="683328D9" w14:textId="0610C9B6" w:rsidR="00F815CE" w:rsidRDefault="00440C6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</w:tcPr>
          <w:p w14:paraId="0DB2EC5E" w14:textId="2A925361" w:rsidR="00F815CE" w:rsidRDefault="0039693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 Test</w:t>
            </w:r>
          </w:p>
        </w:tc>
      </w:tr>
      <w:tr w:rsidR="00F815CE" w14:paraId="6C587240" w14:textId="77777777" w:rsidTr="00B4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DCD98" w:themeFill="accent3" w:themeFillTint="66"/>
          </w:tcPr>
          <w:p w14:paraId="3661D855" w14:textId="2D9E3214" w:rsidR="00F815CE" w:rsidRDefault="00F25C6C" w:rsidP="00C976B1">
            <w:r>
              <w:t>Review</w:t>
            </w:r>
            <w:r w:rsidRPr="0070699C">
              <w:t xml:space="preserve"> intermediate result</w:t>
            </w:r>
            <w:r>
              <w:t>s with Felix</w:t>
            </w:r>
          </w:p>
        </w:tc>
        <w:tc>
          <w:tcPr>
            <w:tcW w:w="1886" w:type="dxa"/>
            <w:shd w:val="clear" w:color="auto" w:fill="FDCD98" w:themeFill="accent3" w:themeFillTint="66"/>
          </w:tcPr>
          <w:p w14:paraId="62B4F82A" w14:textId="68B324D3" w:rsidR="00F815CE" w:rsidRDefault="001E47D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  <w:shd w:val="clear" w:color="auto" w:fill="FDCD98" w:themeFill="accent3" w:themeFillTint="66"/>
          </w:tcPr>
          <w:p w14:paraId="53A14171" w14:textId="359C4389" w:rsidR="00F815CE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Consolidation</w:t>
            </w:r>
          </w:p>
        </w:tc>
      </w:tr>
      <w:tr w:rsidR="005758A0" w14:paraId="442AA959" w14:textId="77777777" w:rsidTr="00BB32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A5DFF5" w:themeFill="accent1" w:themeFillTint="66"/>
          </w:tcPr>
          <w:p w14:paraId="6CE4D6D0" w14:textId="4EFF980B" w:rsidR="005758A0" w:rsidRPr="0056274A" w:rsidRDefault="00F649F8" w:rsidP="00C976B1">
            <w:pPr>
              <w:rPr>
                <w:b/>
                <w:bCs/>
              </w:rPr>
            </w:pPr>
            <w:r w:rsidRPr="0056274A">
              <w:rPr>
                <w:b/>
                <w:bCs/>
              </w:rPr>
              <w:t>ACCOUNT MANAGEMENT SCREENS</w:t>
            </w:r>
          </w:p>
        </w:tc>
        <w:tc>
          <w:tcPr>
            <w:tcW w:w="1886" w:type="dxa"/>
            <w:shd w:val="clear" w:color="auto" w:fill="A5DFF5" w:themeFill="accent1" w:themeFillTint="66"/>
          </w:tcPr>
          <w:p w14:paraId="2211DDA1" w14:textId="77777777" w:rsidR="005758A0" w:rsidRDefault="005758A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00" w:type="dxa"/>
            <w:shd w:val="clear" w:color="auto" w:fill="A5DFF5" w:themeFill="accent1" w:themeFillTint="66"/>
          </w:tcPr>
          <w:p w14:paraId="22702AE7" w14:textId="2F09C96F" w:rsidR="005758A0" w:rsidRDefault="00BB328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4ECA">
              <w:rPr>
                <w:b/>
                <w:bCs/>
              </w:rPr>
              <w:t>-------------------</w:t>
            </w:r>
          </w:p>
        </w:tc>
      </w:tr>
      <w:tr w:rsidR="00413262" w14:paraId="4EB29814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3ECD9EF" w14:textId="48B0C0EB" w:rsidR="00413262" w:rsidRDefault="00E4641F" w:rsidP="00C976B1">
            <w:r>
              <w:t>Creating user manager infrastructure for 3 roles</w:t>
            </w:r>
          </w:p>
        </w:tc>
        <w:tc>
          <w:tcPr>
            <w:tcW w:w="1886" w:type="dxa"/>
            <w:shd w:val="clear" w:color="auto" w:fill="FFFFFF" w:themeFill="background1"/>
          </w:tcPr>
          <w:p w14:paraId="10719519" w14:textId="6B80CE70" w:rsidR="00413262" w:rsidRDefault="00ED408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  <w:shd w:val="clear" w:color="auto" w:fill="FFFFFF" w:themeFill="background1"/>
          </w:tcPr>
          <w:p w14:paraId="70718971" w14:textId="73ECBE32" w:rsidR="00413262" w:rsidRDefault="00E4641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413262" w14:paraId="39C7CACE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4E6F9C39" w14:textId="4CEB2230" w:rsidR="00413262" w:rsidRDefault="00987042" w:rsidP="00C976B1">
            <w:r>
              <w:t>Creating register view</w:t>
            </w:r>
          </w:p>
        </w:tc>
        <w:tc>
          <w:tcPr>
            <w:tcW w:w="1886" w:type="dxa"/>
            <w:shd w:val="clear" w:color="auto" w:fill="FFFFFF" w:themeFill="background1"/>
          </w:tcPr>
          <w:p w14:paraId="2AC923BB" w14:textId="12082CAA" w:rsidR="00413262" w:rsidRDefault="00ED408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016C7B6E" w14:textId="10E23432" w:rsidR="00413262" w:rsidRDefault="00E14E3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7969A0" w14:paraId="71F34180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1874B7A9" w14:textId="7F929031" w:rsidR="007969A0" w:rsidRDefault="00CD0699" w:rsidP="00C976B1">
            <w:r>
              <w:t>Creating login view</w:t>
            </w:r>
          </w:p>
        </w:tc>
        <w:tc>
          <w:tcPr>
            <w:tcW w:w="1886" w:type="dxa"/>
            <w:shd w:val="clear" w:color="auto" w:fill="FFFFFF" w:themeFill="background1"/>
          </w:tcPr>
          <w:p w14:paraId="50B69401" w14:textId="3E7FA243" w:rsidR="007969A0" w:rsidRDefault="00ED408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FFFFF" w:themeFill="background1"/>
          </w:tcPr>
          <w:p w14:paraId="0758BA64" w14:textId="32FEBA18" w:rsidR="007969A0" w:rsidRDefault="00CD069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724BBF" w14:paraId="1B4A3A04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1B20FA34" w14:textId="7746EE42" w:rsidR="00724BBF" w:rsidRDefault="008D0047" w:rsidP="00C976B1">
            <w:r>
              <w:t>Creating edit user credentials view</w:t>
            </w:r>
          </w:p>
        </w:tc>
        <w:tc>
          <w:tcPr>
            <w:tcW w:w="1886" w:type="dxa"/>
            <w:shd w:val="clear" w:color="auto" w:fill="FFFFFF" w:themeFill="background1"/>
          </w:tcPr>
          <w:p w14:paraId="5B2B5E87" w14:textId="7BDFD8C4" w:rsidR="00724BBF" w:rsidRDefault="00ED408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  <w:shd w:val="clear" w:color="auto" w:fill="FFFFFF" w:themeFill="background1"/>
          </w:tcPr>
          <w:p w14:paraId="29D63F61" w14:textId="315E5D28" w:rsidR="00724BBF" w:rsidRDefault="008D004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724BBF" w14:paraId="0F18A8A2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4B821EB1" w14:textId="33C27635" w:rsidR="00724BBF" w:rsidRDefault="00A26CD6" w:rsidP="00C976B1">
            <w:r>
              <w:t xml:space="preserve">Developing HTTP controller for </w:t>
            </w:r>
            <w:r>
              <w:t>register view</w:t>
            </w:r>
          </w:p>
        </w:tc>
        <w:tc>
          <w:tcPr>
            <w:tcW w:w="1886" w:type="dxa"/>
            <w:shd w:val="clear" w:color="auto" w:fill="FFFFFF" w:themeFill="background1"/>
          </w:tcPr>
          <w:p w14:paraId="59E05174" w14:textId="6EC29A52" w:rsidR="00724BBF" w:rsidRDefault="00ED408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0DA1B13A" w14:textId="059DDFA9" w:rsidR="00724BBF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724BBF" w14:paraId="0377900C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5A87915" w14:textId="59D21007" w:rsidR="00724BBF" w:rsidRDefault="00A26CD6" w:rsidP="00C976B1">
            <w:r>
              <w:t>Developing HTTP controller for</w:t>
            </w:r>
            <w:r>
              <w:t xml:space="preserve"> </w:t>
            </w:r>
            <w:r>
              <w:t>login view</w:t>
            </w:r>
          </w:p>
        </w:tc>
        <w:tc>
          <w:tcPr>
            <w:tcW w:w="1886" w:type="dxa"/>
            <w:shd w:val="clear" w:color="auto" w:fill="FFFFFF" w:themeFill="background1"/>
          </w:tcPr>
          <w:p w14:paraId="0B3A09C0" w14:textId="3C56755D" w:rsidR="00724BBF" w:rsidRDefault="00ED408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  <w:shd w:val="clear" w:color="auto" w:fill="FFFFFF" w:themeFill="background1"/>
          </w:tcPr>
          <w:p w14:paraId="4C94CC89" w14:textId="72125D5B" w:rsidR="00724BBF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DE3F7A" w14:paraId="7EF29CA3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2FD371D6" w14:textId="0F05033E" w:rsidR="00DE3F7A" w:rsidRDefault="00A26CD6" w:rsidP="00C976B1">
            <w:r>
              <w:lastRenderedPageBreak/>
              <w:t>Developing HTTP controller for</w:t>
            </w:r>
            <w:r>
              <w:t xml:space="preserve"> </w:t>
            </w:r>
            <w:r>
              <w:t>edit user credentials</w:t>
            </w:r>
          </w:p>
        </w:tc>
        <w:tc>
          <w:tcPr>
            <w:tcW w:w="1886" w:type="dxa"/>
            <w:shd w:val="clear" w:color="auto" w:fill="FFFFFF" w:themeFill="background1"/>
          </w:tcPr>
          <w:p w14:paraId="5DC2EF24" w14:textId="6C6054A6" w:rsidR="00DE3F7A" w:rsidRDefault="00ED408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  <w:shd w:val="clear" w:color="auto" w:fill="FFFFFF" w:themeFill="background1"/>
          </w:tcPr>
          <w:p w14:paraId="1A5D0E19" w14:textId="69E799A3" w:rsidR="00DE3F7A" w:rsidRDefault="00492FC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</w:t>
            </w:r>
          </w:p>
        </w:tc>
      </w:tr>
      <w:tr w:rsidR="00DE3F7A" w14:paraId="7166DB8D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7959F1D" w14:textId="6CA72996" w:rsidR="00DE3F7A" w:rsidRDefault="007E210C" w:rsidP="00C976B1">
            <w:r>
              <w:t>Tuning claims and auth-filtering depending on user role rights</w:t>
            </w:r>
          </w:p>
        </w:tc>
        <w:tc>
          <w:tcPr>
            <w:tcW w:w="1886" w:type="dxa"/>
            <w:shd w:val="clear" w:color="auto" w:fill="FFFFFF" w:themeFill="background1"/>
          </w:tcPr>
          <w:p w14:paraId="720610B9" w14:textId="1F4D4706" w:rsidR="00DE3F7A" w:rsidRDefault="004C339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6DBC71CE" w14:textId="73E75E75" w:rsidR="00DE3F7A" w:rsidRDefault="00BD6D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</w:t>
            </w:r>
          </w:p>
        </w:tc>
      </w:tr>
      <w:tr w:rsidR="00DE3F7A" w14:paraId="4B3B0834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53ECADC6" w14:textId="2DD20871" w:rsidR="00DE3F7A" w:rsidRDefault="00A7674C" w:rsidP="00C976B1">
            <w:r>
              <w:t>Developing CRUD-screens for user rights – for admin only</w:t>
            </w:r>
          </w:p>
        </w:tc>
        <w:tc>
          <w:tcPr>
            <w:tcW w:w="1886" w:type="dxa"/>
            <w:shd w:val="clear" w:color="auto" w:fill="FFFFFF" w:themeFill="background1"/>
          </w:tcPr>
          <w:p w14:paraId="39D37A6B" w14:textId="2A486BE3" w:rsidR="00DE3F7A" w:rsidRDefault="00F2497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00" w:type="dxa"/>
            <w:shd w:val="clear" w:color="auto" w:fill="FFFFFF" w:themeFill="background1"/>
          </w:tcPr>
          <w:p w14:paraId="010C2D85" w14:textId="2964FCCF" w:rsidR="00DE3F7A" w:rsidRDefault="0075134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DE3F7A" w14:paraId="5105B505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17CE9BC1" w14:textId="7EAE9C47" w:rsidR="00DE3F7A" w:rsidRDefault="008B183C" w:rsidP="00C976B1">
            <w:r>
              <w:t>Developing HTTP controller for user right manipulation activities</w:t>
            </w:r>
          </w:p>
        </w:tc>
        <w:tc>
          <w:tcPr>
            <w:tcW w:w="1886" w:type="dxa"/>
            <w:shd w:val="clear" w:color="auto" w:fill="FFFFFF" w:themeFill="background1"/>
          </w:tcPr>
          <w:p w14:paraId="6C39EE49" w14:textId="6C8CC66C" w:rsidR="00DE3F7A" w:rsidRDefault="00F2497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  <w:shd w:val="clear" w:color="auto" w:fill="FFFFFF" w:themeFill="background1"/>
          </w:tcPr>
          <w:p w14:paraId="0577690C" w14:textId="4C93585E" w:rsidR="00DE3F7A" w:rsidRDefault="00492FC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Middleware</w:t>
            </w:r>
          </w:p>
        </w:tc>
      </w:tr>
      <w:tr w:rsidR="00074E04" w14:paraId="1A1E1337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2382E7AA" w14:textId="0D075BC6" w:rsidR="00074E04" w:rsidRDefault="00A407F8" w:rsidP="00C976B1">
            <w:r>
              <w:t>Linking CRUD activities with HTTP controller</w:t>
            </w:r>
          </w:p>
        </w:tc>
        <w:tc>
          <w:tcPr>
            <w:tcW w:w="1886" w:type="dxa"/>
            <w:shd w:val="clear" w:color="auto" w:fill="FFFFFF" w:themeFill="background1"/>
          </w:tcPr>
          <w:p w14:paraId="6FFE3C7F" w14:textId="377E2653" w:rsidR="00074E04" w:rsidRDefault="002E1A6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FFFFF" w:themeFill="background1"/>
          </w:tcPr>
          <w:p w14:paraId="0763C8E1" w14:textId="6F1117D9" w:rsidR="00074E04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074E04" w14:paraId="30D5B9EB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36FD1F9A" w14:textId="0F9AA454" w:rsidR="00074E04" w:rsidRDefault="000A7D57" w:rsidP="00C976B1">
            <w:r>
              <w:t xml:space="preserve">Synchronizing </w:t>
            </w:r>
            <w:r>
              <w:t>existing</w:t>
            </w:r>
            <w:r>
              <w:t xml:space="preserve"> active directory entries </w:t>
            </w:r>
          </w:p>
        </w:tc>
        <w:tc>
          <w:tcPr>
            <w:tcW w:w="1886" w:type="dxa"/>
            <w:shd w:val="clear" w:color="auto" w:fill="FFFFFF" w:themeFill="background1"/>
          </w:tcPr>
          <w:p w14:paraId="27B222ED" w14:textId="3EA65E3D" w:rsidR="00074E04" w:rsidRDefault="002E1A6A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  <w:shd w:val="clear" w:color="auto" w:fill="FFFFFF" w:themeFill="background1"/>
          </w:tcPr>
          <w:p w14:paraId="77F2989D" w14:textId="2CA838D5" w:rsidR="00074E04" w:rsidRDefault="000A7D5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074E04" w14:paraId="63A3BB04" w14:textId="77777777" w:rsidTr="005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64B3F4C" w14:textId="76A7FEFD" w:rsidR="00074E04" w:rsidRDefault="004E5933" w:rsidP="00C976B1">
            <w:r>
              <w:t>Coverage unit test for recently created controller actions</w:t>
            </w:r>
          </w:p>
        </w:tc>
        <w:tc>
          <w:tcPr>
            <w:tcW w:w="1886" w:type="dxa"/>
            <w:shd w:val="clear" w:color="auto" w:fill="FFFFFF" w:themeFill="background1"/>
          </w:tcPr>
          <w:p w14:paraId="6FC83E1E" w14:textId="06A547A6" w:rsidR="00074E04" w:rsidRDefault="00DE233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  <w:shd w:val="clear" w:color="auto" w:fill="FFFFFF" w:themeFill="background1"/>
          </w:tcPr>
          <w:p w14:paraId="7003FA3C" w14:textId="38837043" w:rsidR="00074E04" w:rsidRDefault="004E593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</w:t>
            </w:r>
          </w:p>
        </w:tc>
      </w:tr>
      <w:tr w:rsidR="00074E04" w14:paraId="757FDB17" w14:textId="77777777" w:rsidTr="00575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2521DF95" w14:textId="12D4B38E" w:rsidR="00074E04" w:rsidRDefault="004E5933" w:rsidP="00C976B1">
            <w:r>
              <w:t>UI Test for recently created screens</w:t>
            </w:r>
          </w:p>
        </w:tc>
        <w:tc>
          <w:tcPr>
            <w:tcW w:w="1886" w:type="dxa"/>
            <w:shd w:val="clear" w:color="auto" w:fill="FFFFFF" w:themeFill="background1"/>
          </w:tcPr>
          <w:p w14:paraId="1F8B2E93" w14:textId="44BE4EB4" w:rsidR="00074E04" w:rsidRDefault="00DE233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FFFFF" w:themeFill="background1"/>
          </w:tcPr>
          <w:p w14:paraId="39866FE8" w14:textId="0288774B" w:rsidR="00074E04" w:rsidRDefault="004E593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 Test</w:t>
            </w:r>
          </w:p>
        </w:tc>
      </w:tr>
      <w:tr w:rsidR="00074E04" w14:paraId="399D5873" w14:textId="77777777" w:rsidTr="004E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DCD98" w:themeFill="accent3" w:themeFillTint="66"/>
          </w:tcPr>
          <w:p w14:paraId="06744B87" w14:textId="3ED159BA" w:rsidR="00074E04" w:rsidRDefault="004E5933" w:rsidP="00C976B1">
            <w:r>
              <w:t>Review</w:t>
            </w:r>
            <w:r w:rsidRPr="0070699C">
              <w:t xml:space="preserve"> intermediate result</w:t>
            </w:r>
            <w:r>
              <w:t>s with Felix</w:t>
            </w:r>
          </w:p>
        </w:tc>
        <w:tc>
          <w:tcPr>
            <w:tcW w:w="1886" w:type="dxa"/>
            <w:shd w:val="clear" w:color="auto" w:fill="FDCD98" w:themeFill="accent3" w:themeFillTint="66"/>
          </w:tcPr>
          <w:p w14:paraId="36821C49" w14:textId="0D36CA3B" w:rsidR="00074E04" w:rsidRDefault="00DE233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00" w:type="dxa"/>
            <w:shd w:val="clear" w:color="auto" w:fill="FDCD98" w:themeFill="accent3" w:themeFillTint="66"/>
          </w:tcPr>
          <w:p w14:paraId="3883F6BC" w14:textId="49D8069F" w:rsidR="00074E04" w:rsidRDefault="004E593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Consolidation</w:t>
            </w:r>
          </w:p>
        </w:tc>
      </w:tr>
      <w:tr w:rsidR="0075687B" w14:paraId="7471EDAD" w14:textId="77777777" w:rsidTr="006631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D2EFFA" w:themeFill="accent1" w:themeFillTint="33"/>
          </w:tcPr>
          <w:p w14:paraId="57023559" w14:textId="5AD8211B" w:rsidR="0075687B" w:rsidRPr="0075687B" w:rsidRDefault="0075687B" w:rsidP="00C976B1">
            <w:pPr>
              <w:rPr>
                <w:b/>
                <w:bCs/>
              </w:rPr>
            </w:pPr>
            <w:r w:rsidRPr="0075687B">
              <w:rPr>
                <w:b/>
                <w:bCs/>
              </w:rPr>
              <w:t xml:space="preserve">IMPROVEMENTS AFTER </w:t>
            </w:r>
            <w:r w:rsidR="00BD6D05">
              <w:rPr>
                <w:b/>
                <w:bCs/>
              </w:rPr>
              <w:t>Consolidation</w:t>
            </w:r>
          </w:p>
        </w:tc>
        <w:tc>
          <w:tcPr>
            <w:tcW w:w="1886" w:type="dxa"/>
            <w:shd w:val="clear" w:color="auto" w:fill="D2EFFA" w:themeFill="accent1" w:themeFillTint="33"/>
          </w:tcPr>
          <w:p w14:paraId="0AC580C2" w14:textId="77777777" w:rsidR="0075687B" w:rsidRDefault="0075687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00" w:type="dxa"/>
            <w:shd w:val="clear" w:color="auto" w:fill="D2EFFA" w:themeFill="accent1" w:themeFillTint="33"/>
          </w:tcPr>
          <w:p w14:paraId="55E95BC1" w14:textId="2E418D88" w:rsidR="0075687B" w:rsidRDefault="006763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4ECA">
              <w:rPr>
                <w:b/>
                <w:bCs/>
              </w:rPr>
              <w:t>-------------------</w:t>
            </w:r>
          </w:p>
        </w:tc>
      </w:tr>
      <w:tr w:rsidR="001947BF" w14:paraId="2A587623" w14:textId="77777777" w:rsidTr="00194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00B0BD3F" w14:textId="431FEEB7" w:rsidR="001947BF" w:rsidRPr="005B1AA5" w:rsidRDefault="005B1AA5" w:rsidP="00C976B1">
            <w:r>
              <w:t>UI views improvements</w:t>
            </w:r>
          </w:p>
        </w:tc>
        <w:tc>
          <w:tcPr>
            <w:tcW w:w="1886" w:type="dxa"/>
            <w:shd w:val="clear" w:color="auto" w:fill="FFFFFF" w:themeFill="background1"/>
          </w:tcPr>
          <w:p w14:paraId="1758BDC8" w14:textId="2818EDE1" w:rsidR="001947BF" w:rsidRDefault="002C71D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</w:t>
            </w:r>
          </w:p>
        </w:tc>
        <w:tc>
          <w:tcPr>
            <w:tcW w:w="2700" w:type="dxa"/>
            <w:shd w:val="clear" w:color="auto" w:fill="FFFFFF" w:themeFill="background1"/>
          </w:tcPr>
          <w:p w14:paraId="4275555C" w14:textId="3C58301E" w:rsidR="001947BF" w:rsidRDefault="00BD6D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5B1AA5" w14:paraId="068538F5" w14:textId="77777777" w:rsidTr="001947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429865B3" w14:textId="395AD9E3" w:rsidR="005B1AA5" w:rsidRPr="003E7CD7" w:rsidRDefault="003E7CD7" w:rsidP="00C976B1">
            <w:r>
              <w:t>Refactoring HTTP controllers to keep up the low coupling, high cohesion</w:t>
            </w:r>
            <w:r w:rsidR="00A00901">
              <w:t xml:space="preserve"> for domain </w:t>
            </w:r>
            <w:r w:rsidR="001F79EB">
              <w:t>layers</w:t>
            </w:r>
            <w:r w:rsidR="00A00901">
              <w:t xml:space="preserve"> architecture</w:t>
            </w:r>
          </w:p>
        </w:tc>
        <w:tc>
          <w:tcPr>
            <w:tcW w:w="1886" w:type="dxa"/>
            <w:shd w:val="clear" w:color="auto" w:fill="FFFFFF" w:themeFill="background1"/>
          </w:tcPr>
          <w:p w14:paraId="6B825C11" w14:textId="56DE4878" w:rsidR="005B1AA5" w:rsidRDefault="002C71D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20h</w:t>
            </w:r>
          </w:p>
        </w:tc>
        <w:tc>
          <w:tcPr>
            <w:tcW w:w="2700" w:type="dxa"/>
            <w:shd w:val="clear" w:color="auto" w:fill="FFFFFF" w:themeFill="background1"/>
          </w:tcPr>
          <w:p w14:paraId="0312E26E" w14:textId="7665B4A7" w:rsidR="005B1AA5" w:rsidRDefault="007344D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Architecture</w:t>
            </w:r>
          </w:p>
        </w:tc>
      </w:tr>
      <w:tr w:rsidR="0056274A" w14:paraId="1699B2FD" w14:textId="77777777" w:rsidTr="0063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D2EFFA" w:themeFill="accent1" w:themeFillTint="33"/>
          </w:tcPr>
          <w:p w14:paraId="652ECC52" w14:textId="1B07AE7F" w:rsidR="0056274A" w:rsidRDefault="0056274A" w:rsidP="00C976B1">
            <w:r w:rsidRPr="00DB64C4">
              <w:rPr>
                <w:b/>
                <w:bCs/>
              </w:rPr>
              <w:t>DE</w:t>
            </w:r>
            <w:r>
              <w:rPr>
                <w:b/>
                <w:bCs/>
              </w:rPr>
              <w:t>PLOYMENT</w:t>
            </w:r>
            <w:r w:rsidRPr="00DB64C4">
              <w:rPr>
                <w:b/>
                <w:bCs/>
              </w:rPr>
              <w:t xml:space="preserve"> ACTIVITIES</w:t>
            </w:r>
          </w:p>
        </w:tc>
        <w:tc>
          <w:tcPr>
            <w:tcW w:w="1886" w:type="dxa"/>
            <w:shd w:val="clear" w:color="auto" w:fill="D2EFFA" w:themeFill="accent1" w:themeFillTint="33"/>
          </w:tcPr>
          <w:p w14:paraId="4F615881" w14:textId="77777777" w:rsidR="0056274A" w:rsidRDefault="0056274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shd w:val="clear" w:color="auto" w:fill="D2EFFA" w:themeFill="accent1" w:themeFillTint="33"/>
          </w:tcPr>
          <w:p w14:paraId="648D2A39" w14:textId="69CFC4E1" w:rsidR="0056274A" w:rsidRDefault="0056274A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ECA">
              <w:rPr>
                <w:b/>
                <w:bCs/>
              </w:rPr>
              <w:t>-------------------</w:t>
            </w:r>
          </w:p>
        </w:tc>
      </w:tr>
      <w:tr w:rsidR="00D50995" w14:paraId="401C6432" w14:textId="77777777" w:rsidTr="00D509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1AFD192B" w14:textId="14DBE89D" w:rsidR="00D50995" w:rsidRPr="002857ED" w:rsidRDefault="002857ED" w:rsidP="00C976B1">
            <w:r>
              <w:t>Aligning with Server PC requirements</w:t>
            </w:r>
          </w:p>
        </w:tc>
        <w:tc>
          <w:tcPr>
            <w:tcW w:w="1886" w:type="dxa"/>
            <w:shd w:val="clear" w:color="auto" w:fill="FFFFFF" w:themeFill="background1"/>
          </w:tcPr>
          <w:p w14:paraId="7ABB4602" w14:textId="29751D2C" w:rsidR="00D50995" w:rsidRDefault="002857E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00" w:type="dxa"/>
            <w:shd w:val="clear" w:color="auto" w:fill="FFFFFF" w:themeFill="background1"/>
          </w:tcPr>
          <w:p w14:paraId="7D79AE30" w14:textId="128782CC" w:rsidR="00D50995" w:rsidRPr="00AA4ECA" w:rsidRDefault="007267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267F3">
              <w:t>Deployment</w:t>
            </w:r>
          </w:p>
        </w:tc>
      </w:tr>
      <w:tr w:rsidR="00B738C3" w14:paraId="64B88138" w14:textId="77777777" w:rsidTr="00D5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433D187B" w14:textId="0DCDA119" w:rsidR="00B738C3" w:rsidRPr="006D7300" w:rsidRDefault="006D7300" w:rsidP="00C976B1">
            <w:r>
              <w:t>Administrative activities for database server</w:t>
            </w:r>
          </w:p>
        </w:tc>
        <w:tc>
          <w:tcPr>
            <w:tcW w:w="1886" w:type="dxa"/>
            <w:shd w:val="clear" w:color="auto" w:fill="FFFFFF" w:themeFill="background1"/>
          </w:tcPr>
          <w:p w14:paraId="19E0F36A" w14:textId="24B46581" w:rsidR="00B738C3" w:rsidRDefault="006D730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2700" w:type="dxa"/>
            <w:shd w:val="clear" w:color="auto" w:fill="FFFFFF" w:themeFill="background1"/>
          </w:tcPr>
          <w:p w14:paraId="65E6DCFB" w14:textId="73B188B9" w:rsidR="00B738C3" w:rsidRPr="00AA4ECA" w:rsidRDefault="007267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67F3">
              <w:t>Deployment</w:t>
            </w:r>
          </w:p>
        </w:tc>
      </w:tr>
      <w:tr w:rsidR="00B738C3" w14:paraId="02DC1291" w14:textId="77777777" w:rsidTr="00D509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DA79A4D" w14:textId="764FD474" w:rsidR="00B738C3" w:rsidRPr="006D7300" w:rsidRDefault="00502163" w:rsidP="00C976B1">
            <w:r>
              <w:t xml:space="preserve">Aligning with </w:t>
            </w:r>
            <w:r>
              <w:t>IIS/Apache</w:t>
            </w:r>
            <w:r>
              <w:t xml:space="preserve"> requirements</w:t>
            </w:r>
          </w:p>
        </w:tc>
        <w:tc>
          <w:tcPr>
            <w:tcW w:w="1886" w:type="dxa"/>
            <w:shd w:val="clear" w:color="auto" w:fill="FFFFFF" w:themeFill="background1"/>
          </w:tcPr>
          <w:p w14:paraId="51D75D01" w14:textId="3C613B59" w:rsidR="00B738C3" w:rsidRDefault="005021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4E17D1E5" w14:textId="7CD71F62" w:rsidR="00B738C3" w:rsidRPr="00AA4ECA" w:rsidRDefault="007267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267F3">
              <w:t>Deployment</w:t>
            </w:r>
          </w:p>
        </w:tc>
      </w:tr>
      <w:tr w:rsidR="00B738C3" w14:paraId="58D294F5" w14:textId="77777777" w:rsidTr="00D5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68443396" w14:textId="33250FD8" w:rsidR="00B738C3" w:rsidRPr="006D7300" w:rsidRDefault="007708EE" w:rsidP="00C976B1">
            <w:r>
              <w:t>Developing web deployment package for release</w:t>
            </w:r>
          </w:p>
        </w:tc>
        <w:tc>
          <w:tcPr>
            <w:tcW w:w="1886" w:type="dxa"/>
            <w:shd w:val="clear" w:color="auto" w:fill="FFFFFF" w:themeFill="background1"/>
          </w:tcPr>
          <w:p w14:paraId="1B7BFCAD" w14:textId="62C02CE0" w:rsidR="00B738C3" w:rsidRDefault="007708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00" w:type="dxa"/>
            <w:shd w:val="clear" w:color="auto" w:fill="FFFFFF" w:themeFill="background1"/>
          </w:tcPr>
          <w:p w14:paraId="7E9943FF" w14:textId="63DBEE4E" w:rsidR="00B738C3" w:rsidRPr="00AA4ECA" w:rsidRDefault="007267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67F3">
              <w:t>Deployment</w:t>
            </w:r>
          </w:p>
        </w:tc>
      </w:tr>
      <w:tr w:rsidR="00B738C3" w14:paraId="4BC22540" w14:textId="77777777" w:rsidTr="00D509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25F428C3" w14:textId="362E6CBB" w:rsidR="00B738C3" w:rsidRPr="006D7300" w:rsidRDefault="003E4A81" w:rsidP="00C976B1">
            <w:r>
              <w:t>Deploying release and investigating fallbacks</w:t>
            </w:r>
          </w:p>
        </w:tc>
        <w:tc>
          <w:tcPr>
            <w:tcW w:w="1886" w:type="dxa"/>
            <w:shd w:val="clear" w:color="auto" w:fill="FFFFFF" w:themeFill="background1"/>
          </w:tcPr>
          <w:p w14:paraId="22CC8BC5" w14:textId="6A473AE6" w:rsidR="00B738C3" w:rsidRDefault="003E4A8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1C1AD09F" w14:textId="07522259" w:rsidR="00B738C3" w:rsidRPr="00AA4ECA" w:rsidRDefault="007267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267F3">
              <w:t>Deployment</w:t>
            </w:r>
          </w:p>
        </w:tc>
      </w:tr>
      <w:tr w:rsidR="00B738C3" w14:paraId="2DFB3908" w14:textId="77777777" w:rsidTr="00D5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shd w:val="clear" w:color="auto" w:fill="FFFFFF" w:themeFill="background1"/>
          </w:tcPr>
          <w:p w14:paraId="26C02481" w14:textId="1E0A8EC3" w:rsidR="00B738C3" w:rsidRPr="006D7300" w:rsidRDefault="008441C7" w:rsidP="00C976B1">
            <w:r>
              <w:t>Looking through HTTP speed performance and 4xx, 5xx HTTP-errors</w:t>
            </w:r>
          </w:p>
        </w:tc>
        <w:tc>
          <w:tcPr>
            <w:tcW w:w="1886" w:type="dxa"/>
            <w:shd w:val="clear" w:color="auto" w:fill="FFFFFF" w:themeFill="background1"/>
          </w:tcPr>
          <w:p w14:paraId="344523FC" w14:textId="2EBADF04" w:rsidR="00B738C3" w:rsidRDefault="00303E6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00" w:type="dxa"/>
            <w:shd w:val="clear" w:color="auto" w:fill="FFFFFF" w:themeFill="background1"/>
          </w:tcPr>
          <w:p w14:paraId="5B823A16" w14:textId="7D6F6775" w:rsidR="00B738C3" w:rsidRPr="007267F3" w:rsidRDefault="007267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7F3">
              <w:t>Deployment</w:t>
            </w:r>
          </w:p>
        </w:tc>
      </w:tr>
    </w:tbl>
    <w:p w14:paraId="1F16B852" w14:textId="02E0F036" w:rsidR="00C83967" w:rsidRDefault="00C83967"/>
    <w:sectPr w:rsidR="00C83967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13BE" w14:textId="77777777" w:rsidR="00E54CE4" w:rsidRDefault="00E54CE4">
      <w:pPr>
        <w:spacing w:after="0" w:line="240" w:lineRule="auto"/>
      </w:pPr>
      <w:r>
        <w:separator/>
      </w:r>
    </w:p>
  </w:endnote>
  <w:endnote w:type="continuationSeparator" w:id="0">
    <w:p w14:paraId="47CCA5FE" w14:textId="77777777" w:rsidR="00E54CE4" w:rsidRDefault="00E5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7BA98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1440" w14:textId="77777777" w:rsidR="00E54CE4" w:rsidRDefault="00E54CE4">
      <w:pPr>
        <w:spacing w:after="0" w:line="240" w:lineRule="auto"/>
      </w:pPr>
      <w:r>
        <w:separator/>
      </w:r>
    </w:p>
  </w:footnote>
  <w:footnote w:type="continuationSeparator" w:id="0">
    <w:p w14:paraId="6D87327E" w14:textId="77777777" w:rsidR="00E54CE4" w:rsidRDefault="00E5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B6226"/>
    <w:multiLevelType w:val="hybridMultilevel"/>
    <w:tmpl w:val="083A082E"/>
    <w:lvl w:ilvl="0" w:tplc="A0986264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7"/>
    <w:rsid w:val="00012DAC"/>
    <w:rsid w:val="000141CF"/>
    <w:rsid w:val="000141EC"/>
    <w:rsid w:val="000201E8"/>
    <w:rsid w:val="00024118"/>
    <w:rsid w:val="00027F26"/>
    <w:rsid w:val="00032192"/>
    <w:rsid w:val="00043202"/>
    <w:rsid w:val="000452E0"/>
    <w:rsid w:val="00060958"/>
    <w:rsid w:val="00060E81"/>
    <w:rsid w:val="00062DA6"/>
    <w:rsid w:val="00063BBD"/>
    <w:rsid w:val="00063F61"/>
    <w:rsid w:val="00071D7A"/>
    <w:rsid w:val="00074E04"/>
    <w:rsid w:val="000763B3"/>
    <w:rsid w:val="000819A0"/>
    <w:rsid w:val="00090FC4"/>
    <w:rsid w:val="000949C4"/>
    <w:rsid w:val="00096CB4"/>
    <w:rsid w:val="000A3FD5"/>
    <w:rsid w:val="000A7D57"/>
    <w:rsid w:val="000B5164"/>
    <w:rsid w:val="000B52F7"/>
    <w:rsid w:val="000D477D"/>
    <w:rsid w:val="000E0410"/>
    <w:rsid w:val="000E73A7"/>
    <w:rsid w:val="000F2378"/>
    <w:rsid w:val="000F5C72"/>
    <w:rsid w:val="00102297"/>
    <w:rsid w:val="00104295"/>
    <w:rsid w:val="001069F9"/>
    <w:rsid w:val="00106F7E"/>
    <w:rsid w:val="0011325D"/>
    <w:rsid w:val="00115673"/>
    <w:rsid w:val="00117407"/>
    <w:rsid w:val="00121D21"/>
    <w:rsid w:val="00127160"/>
    <w:rsid w:val="00130D2A"/>
    <w:rsid w:val="0013132A"/>
    <w:rsid w:val="00132CD4"/>
    <w:rsid w:val="00140A85"/>
    <w:rsid w:val="00144C72"/>
    <w:rsid w:val="0014677B"/>
    <w:rsid w:val="00164385"/>
    <w:rsid w:val="00167BA6"/>
    <w:rsid w:val="00174ABE"/>
    <w:rsid w:val="00176C13"/>
    <w:rsid w:val="0018066A"/>
    <w:rsid w:val="001863B6"/>
    <w:rsid w:val="001914F6"/>
    <w:rsid w:val="001915E2"/>
    <w:rsid w:val="0019255B"/>
    <w:rsid w:val="001927E4"/>
    <w:rsid w:val="001947BF"/>
    <w:rsid w:val="001A1AF7"/>
    <w:rsid w:val="001A2407"/>
    <w:rsid w:val="001A5C02"/>
    <w:rsid w:val="001B05A1"/>
    <w:rsid w:val="001B2084"/>
    <w:rsid w:val="001B761F"/>
    <w:rsid w:val="001C6A7E"/>
    <w:rsid w:val="001E47D8"/>
    <w:rsid w:val="001E4CAA"/>
    <w:rsid w:val="001E504E"/>
    <w:rsid w:val="001F79EB"/>
    <w:rsid w:val="0020097B"/>
    <w:rsid w:val="00203FBC"/>
    <w:rsid w:val="00210E50"/>
    <w:rsid w:val="002141C4"/>
    <w:rsid w:val="00216F5A"/>
    <w:rsid w:val="00220916"/>
    <w:rsid w:val="00225323"/>
    <w:rsid w:val="002354FF"/>
    <w:rsid w:val="00235E96"/>
    <w:rsid w:val="002379D4"/>
    <w:rsid w:val="00240294"/>
    <w:rsid w:val="00246585"/>
    <w:rsid w:val="002467D0"/>
    <w:rsid w:val="002634C6"/>
    <w:rsid w:val="00265143"/>
    <w:rsid w:val="00272CBF"/>
    <w:rsid w:val="0027480A"/>
    <w:rsid w:val="00276D9C"/>
    <w:rsid w:val="0028514D"/>
    <w:rsid w:val="002857ED"/>
    <w:rsid w:val="00286CE7"/>
    <w:rsid w:val="002A547D"/>
    <w:rsid w:val="002B5285"/>
    <w:rsid w:val="002C3597"/>
    <w:rsid w:val="002C71D8"/>
    <w:rsid w:val="002E0374"/>
    <w:rsid w:val="002E1A6A"/>
    <w:rsid w:val="002F1A1B"/>
    <w:rsid w:val="002F4A7B"/>
    <w:rsid w:val="002F66DE"/>
    <w:rsid w:val="003023C7"/>
    <w:rsid w:val="00303E68"/>
    <w:rsid w:val="00322C78"/>
    <w:rsid w:val="003235CC"/>
    <w:rsid w:val="00323D44"/>
    <w:rsid w:val="003265C9"/>
    <w:rsid w:val="003341E8"/>
    <w:rsid w:val="0033599A"/>
    <w:rsid w:val="00336A49"/>
    <w:rsid w:val="00340BD8"/>
    <w:rsid w:val="00342DAD"/>
    <w:rsid w:val="00346775"/>
    <w:rsid w:val="00347694"/>
    <w:rsid w:val="0036025B"/>
    <w:rsid w:val="00372DD9"/>
    <w:rsid w:val="00374ACF"/>
    <w:rsid w:val="00390A56"/>
    <w:rsid w:val="00393904"/>
    <w:rsid w:val="00394A4F"/>
    <w:rsid w:val="00395939"/>
    <w:rsid w:val="0039693D"/>
    <w:rsid w:val="003A01F7"/>
    <w:rsid w:val="003A0BFE"/>
    <w:rsid w:val="003A2D31"/>
    <w:rsid w:val="003A580C"/>
    <w:rsid w:val="003A7EA6"/>
    <w:rsid w:val="003B1E7D"/>
    <w:rsid w:val="003C66FF"/>
    <w:rsid w:val="003D3EF3"/>
    <w:rsid w:val="003E0834"/>
    <w:rsid w:val="003E1557"/>
    <w:rsid w:val="003E28C9"/>
    <w:rsid w:val="003E4A81"/>
    <w:rsid w:val="003E4AA5"/>
    <w:rsid w:val="003E7185"/>
    <w:rsid w:val="003E7CD7"/>
    <w:rsid w:val="003F005F"/>
    <w:rsid w:val="003F6EB8"/>
    <w:rsid w:val="00400C66"/>
    <w:rsid w:val="004052CE"/>
    <w:rsid w:val="00413262"/>
    <w:rsid w:val="004141E3"/>
    <w:rsid w:val="004168C0"/>
    <w:rsid w:val="00422711"/>
    <w:rsid w:val="0042451A"/>
    <w:rsid w:val="00427753"/>
    <w:rsid w:val="00432943"/>
    <w:rsid w:val="00434F7E"/>
    <w:rsid w:val="00440C69"/>
    <w:rsid w:val="00442D0C"/>
    <w:rsid w:val="0044661F"/>
    <w:rsid w:val="00462909"/>
    <w:rsid w:val="0048150C"/>
    <w:rsid w:val="00492FCD"/>
    <w:rsid w:val="004A3C74"/>
    <w:rsid w:val="004B040C"/>
    <w:rsid w:val="004B059E"/>
    <w:rsid w:val="004B539A"/>
    <w:rsid w:val="004B7548"/>
    <w:rsid w:val="004B7C6C"/>
    <w:rsid w:val="004C2525"/>
    <w:rsid w:val="004C3390"/>
    <w:rsid w:val="004D5554"/>
    <w:rsid w:val="004E3100"/>
    <w:rsid w:val="004E5933"/>
    <w:rsid w:val="004E7650"/>
    <w:rsid w:val="004F37E5"/>
    <w:rsid w:val="00502163"/>
    <w:rsid w:val="005102E4"/>
    <w:rsid w:val="005128E8"/>
    <w:rsid w:val="0051513E"/>
    <w:rsid w:val="005151CC"/>
    <w:rsid w:val="00526652"/>
    <w:rsid w:val="005325A8"/>
    <w:rsid w:val="00544FF5"/>
    <w:rsid w:val="005472F6"/>
    <w:rsid w:val="00553C86"/>
    <w:rsid w:val="0055558F"/>
    <w:rsid w:val="00555D87"/>
    <w:rsid w:val="00560271"/>
    <w:rsid w:val="0056274A"/>
    <w:rsid w:val="005642E2"/>
    <w:rsid w:val="005736D1"/>
    <w:rsid w:val="005758A0"/>
    <w:rsid w:val="00575F7C"/>
    <w:rsid w:val="0057731C"/>
    <w:rsid w:val="00582082"/>
    <w:rsid w:val="00586464"/>
    <w:rsid w:val="005A5D50"/>
    <w:rsid w:val="005A6C42"/>
    <w:rsid w:val="005B1AA5"/>
    <w:rsid w:val="005B32E4"/>
    <w:rsid w:val="005B346A"/>
    <w:rsid w:val="005B5234"/>
    <w:rsid w:val="005B6DDD"/>
    <w:rsid w:val="005D718B"/>
    <w:rsid w:val="005F28F4"/>
    <w:rsid w:val="006027A5"/>
    <w:rsid w:val="006047F4"/>
    <w:rsid w:val="00604E78"/>
    <w:rsid w:val="006077D3"/>
    <w:rsid w:val="00610EBC"/>
    <w:rsid w:val="00611937"/>
    <w:rsid w:val="00617110"/>
    <w:rsid w:val="00620DFC"/>
    <w:rsid w:val="006234A6"/>
    <w:rsid w:val="006239D9"/>
    <w:rsid w:val="00623C37"/>
    <w:rsid w:val="00634D10"/>
    <w:rsid w:val="00647A59"/>
    <w:rsid w:val="00656FC3"/>
    <w:rsid w:val="00657D23"/>
    <w:rsid w:val="00663199"/>
    <w:rsid w:val="006644E1"/>
    <w:rsid w:val="00665677"/>
    <w:rsid w:val="00670DC1"/>
    <w:rsid w:val="0067634F"/>
    <w:rsid w:val="006775D4"/>
    <w:rsid w:val="006816B8"/>
    <w:rsid w:val="00685B44"/>
    <w:rsid w:val="00690210"/>
    <w:rsid w:val="006A1EFA"/>
    <w:rsid w:val="006B0E85"/>
    <w:rsid w:val="006B1713"/>
    <w:rsid w:val="006C3561"/>
    <w:rsid w:val="006C39A7"/>
    <w:rsid w:val="006D0E3C"/>
    <w:rsid w:val="006D70AF"/>
    <w:rsid w:val="006D7300"/>
    <w:rsid w:val="006E5335"/>
    <w:rsid w:val="006F1FA8"/>
    <w:rsid w:val="006F62B1"/>
    <w:rsid w:val="00705B70"/>
    <w:rsid w:val="0070699C"/>
    <w:rsid w:val="00710881"/>
    <w:rsid w:val="00721552"/>
    <w:rsid w:val="007232BF"/>
    <w:rsid w:val="00724BBF"/>
    <w:rsid w:val="007267F3"/>
    <w:rsid w:val="00732CFB"/>
    <w:rsid w:val="007344DD"/>
    <w:rsid w:val="00743466"/>
    <w:rsid w:val="00744B9D"/>
    <w:rsid w:val="00751343"/>
    <w:rsid w:val="007526DB"/>
    <w:rsid w:val="0075687B"/>
    <w:rsid w:val="00757C5A"/>
    <w:rsid w:val="0076100E"/>
    <w:rsid w:val="00761D7B"/>
    <w:rsid w:val="007708EE"/>
    <w:rsid w:val="00771E1B"/>
    <w:rsid w:val="00776DD9"/>
    <w:rsid w:val="00790172"/>
    <w:rsid w:val="00790B0E"/>
    <w:rsid w:val="0079257F"/>
    <w:rsid w:val="007934BB"/>
    <w:rsid w:val="007969A0"/>
    <w:rsid w:val="007A0BEF"/>
    <w:rsid w:val="007A3CC1"/>
    <w:rsid w:val="007B0E5F"/>
    <w:rsid w:val="007C0AD9"/>
    <w:rsid w:val="007C1DCF"/>
    <w:rsid w:val="007C4E99"/>
    <w:rsid w:val="007E0A6E"/>
    <w:rsid w:val="007E210C"/>
    <w:rsid w:val="008047E7"/>
    <w:rsid w:val="008114BF"/>
    <w:rsid w:val="00812B15"/>
    <w:rsid w:val="00821130"/>
    <w:rsid w:val="0082176A"/>
    <w:rsid w:val="00824AD6"/>
    <w:rsid w:val="008259E2"/>
    <w:rsid w:val="00827928"/>
    <w:rsid w:val="00827C08"/>
    <w:rsid w:val="00836245"/>
    <w:rsid w:val="00841B01"/>
    <w:rsid w:val="008439C9"/>
    <w:rsid w:val="008441C7"/>
    <w:rsid w:val="00851D8B"/>
    <w:rsid w:val="0086311B"/>
    <w:rsid w:val="0087151A"/>
    <w:rsid w:val="00887966"/>
    <w:rsid w:val="00892998"/>
    <w:rsid w:val="00892B43"/>
    <w:rsid w:val="00895C23"/>
    <w:rsid w:val="00896DB0"/>
    <w:rsid w:val="00897AC9"/>
    <w:rsid w:val="008A061C"/>
    <w:rsid w:val="008A0FED"/>
    <w:rsid w:val="008A6DD7"/>
    <w:rsid w:val="008A7A80"/>
    <w:rsid w:val="008B01D8"/>
    <w:rsid w:val="008B183C"/>
    <w:rsid w:val="008B2321"/>
    <w:rsid w:val="008B2572"/>
    <w:rsid w:val="008B5DD6"/>
    <w:rsid w:val="008C6B83"/>
    <w:rsid w:val="008D0047"/>
    <w:rsid w:val="008D40F7"/>
    <w:rsid w:val="008D7B9C"/>
    <w:rsid w:val="008E5071"/>
    <w:rsid w:val="008E603B"/>
    <w:rsid w:val="008F51FD"/>
    <w:rsid w:val="00904047"/>
    <w:rsid w:val="009120F3"/>
    <w:rsid w:val="00912BDD"/>
    <w:rsid w:val="0091664D"/>
    <w:rsid w:val="009178DC"/>
    <w:rsid w:val="0092172E"/>
    <w:rsid w:val="00925799"/>
    <w:rsid w:val="00926F24"/>
    <w:rsid w:val="009341B8"/>
    <w:rsid w:val="00945E08"/>
    <w:rsid w:val="00947C52"/>
    <w:rsid w:val="00952D3E"/>
    <w:rsid w:val="00955591"/>
    <w:rsid w:val="009627F5"/>
    <w:rsid w:val="00965120"/>
    <w:rsid w:val="009735D7"/>
    <w:rsid w:val="00987042"/>
    <w:rsid w:val="009A4D28"/>
    <w:rsid w:val="009A5902"/>
    <w:rsid w:val="009B314F"/>
    <w:rsid w:val="009B7D25"/>
    <w:rsid w:val="009C7FED"/>
    <w:rsid w:val="009D5A24"/>
    <w:rsid w:val="009E310B"/>
    <w:rsid w:val="009E4F92"/>
    <w:rsid w:val="009F520E"/>
    <w:rsid w:val="00A00901"/>
    <w:rsid w:val="00A02C20"/>
    <w:rsid w:val="00A124EC"/>
    <w:rsid w:val="00A15C69"/>
    <w:rsid w:val="00A2321B"/>
    <w:rsid w:val="00A23CAD"/>
    <w:rsid w:val="00A26CD6"/>
    <w:rsid w:val="00A30D8D"/>
    <w:rsid w:val="00A3645C"/>
    <w:rsid w:val="00A407F8"/>
    <w:rsid w:val="00A5160F"/>
    <w:rsid w:val="00A60072"/>
    <w:rsid w:val="00A631FE"/>
    <w:rsid w:val="00A7018B"/>
    <w:rsid w:val="00A7674C"/>
    <w:rsid w:val="00A77CD5"/>
    <w:rsid w:val="00A80FA5"/>
    <w:rsid w:val="00A914D5"/>
    <w:rsid w:val="00AA06AD"/>
    <w:rsid w:val="00AA4ECA"/>
    <w:rsid w:val="00AA67AE"/>
    <w:rsid w:val="00AB1C62"/>
    <w:rsid w:val="00AB20AF"/>
    <w:rsid w:val="00AB37CC"/>
    <w:rsid w:val="00AB580C"/>
    <w:rsid w:val="00AC0D66"/>
    <w:rsid w:val="00AD4D87"/>
    <w:rsid w:val="00AE6E2E"/>
    <w:rsid w:val="00AE7943"/>
    <w:rsid w:val="00AF3B42"/>
    <w:rsid w:val="00B12483"/>
    <w:rsid w:val="00B21B8C"/>
    <w:rsid w:val="00B23B2D"/>
    <w:rsid w:val="00B2419A"/>
    <w:rsid w:val="00B249EF"/>
    <w:rsid w:val="00B47EE9"/>
    <w:rsid w:val="00B53488"/>
    <w:rsid w:val="00B53E4E"/>
    <w:rsid w:val="00B62118"/>
    <w:rsid w:val="00B64544"/>
    <w:rsid w:val="00B738C3"/>
    <w:rsid w:val="00B75CEA"/>
    <w:rsid w:val="00B847F3"/>
    <w:rsid w:val="00B8755D"/>
    <w:rsid w:val="00B94E4E"/>
    <w:rsid w:val="00BA1C7A"/>
    <w:rsid w:val="00BA3DA1"/>
    <w:rsid w:val="00BA5DF5"/>
    <w:rsid w:val="00BB3287"/>
    <w:rsid w:val="00BC0347"/>
    <w:rsid w:val="00BC2A1C"/>
    <w:rsid w:val="00BC4B69"/>
    <w:rsid w:val="00BC5F27"/>
    <w:rsid w:val="00BD6D05"/>
    <w:rsid w:val="00BE37D8"/>
    <w:rsid w:val="00BF0CBE"/>
    <w:rsid w:val="00BF4435"/>
    <w:rsid w:val="00C05E2D"/>
    <w:rsid w:val="00C17293"/>
    <w:rsid w:val="00C17AD8"/>
    <w:rsid w:val="00C3320A"/>
    <w:rsid w:val="00C3680F"/>
    <w:rsid w:val="00C37065"/>
    <w:rsid w:val="00C479CD"/>
    <w:rsid w:val="00C57BBE"/>
    <w:rsid w:val="00C6003C"/>
    <w:rsid w:val="00C6463C"/>
    <w:rsid w:val="00C80549"/>
    <w:rsid w:val="00C83967"/>
    <w:rsid w:val="00C86ABB"/>
    <w:rsid w:val="00C92356"/>
    <w:rsid w:val="00C976B1"/>
    <w:rsid w:val="00CA07C6"/>
    <w:rsid w:val="00CB5F82"/>
    <w:rsid w:val="00CB6895"/>
    <w:rsid w:val="00CD0699"/>
    <w:rsid w:val="00CD0EB9"/>
    <w:rsid w:val="00CD376C"/>
    <w:rsid w:val="00CE1B1E"/>
    <w:rsid w:val="00CE48F3"/>
    <w:rsid w:val="00CF04E7"/>
    <w:rsid w:val="00CF1ED2"/>
    <w:rsid w:val="00CF4686"/>
    <w:rsid w:val="00CF5363"/>
    <w:rsid w:val="00D06BB1"/>
    <w:rsid w:val="00D10AC7"/>
    <w:rsid w:val="00D164EB"/>
    <w:rsid w:val="00D24500"/>
    <w:rsid w:val="00D26E89"/>
    <w:rsid w:val="00D50995"/>
    <w:rsid w:val="00D51C82"/>
    <w:rsid w:val="00D53F43"/>
    <w:rsid w:val="00D61AA5"/>
    <w:rsid w:val="00D643E6"/>
    <w:rsid w:val="00D673E0"/>
    <w:rsid w:val="00D737FD"/>
    <w:rsid w:val="00D9252B"/>
    <w:rsid w:val="00D92D39"/>
    <w:rsid w:val="00DA3163"/>
    <w:rsid w:val="00DB64C4"/>
    <w:rsid w:val="00DE16E7"/>
    <w:rsid w:val="00DE2339"/>
    <w:rsid w:val="00DE3F7A"/>
    <w:rsid w:val="00DF27FD"/>
    <w:rsid w:val="00DF5D51"/>
    <w:rsid w:val="00E06254"/>
    <w:rsid w:val="00E106CF"/>
    <w:rsid w:val="00E14E3F"/>
    <w:rsid w:val="00E14EDD"/>
    <w:rsid w:val="00E151F9"/>
    <w:rsid w:val="00E23BAE"/>
    <w:rsid w:val="00E41098"/>
    <w:rsid w:val="00E4641F"/>
    <w:rsid w:val="00E54CE4"/>
    <w:rsid w:val="00E6074D"/>
    <w:rsid w:val="00E66F06"/>
    <w:rsid w:val="00E72954"/>
    <w:rsid w:val="00E82D96"/>
    <w:rsid w:val="00E91364"/>
    <w:rsid w:val="00EA3F5D"/>
    <w:rsid w:val="00EB484D"/>
    <w:rsid w:val="00EC204C"/>
    <w:rsid w:val="00EC25B3"/>
    <w:rsid w:val="00EC479B"/>
    <w:rsid w:val="00EC5654"/>
    <w:rsid w:val="00ED00A0"/>
    <w:rsid w:val="00ED4087"/>
    <w:rsid w:val="00EE4842"/>
    <w:rsid w:val="00EF185C"/>
    <w:rsid w:val="00EF1912"/>
    <w:rsid w:val="00F0147D"/>
    <w:rsid w:val="00F04F5C"/>
    <w:rsid w:val="00F12CDA"/>
    <w:rsid w:val="00F1463F"/>
    <w:rsid w:val="00F165F3"/>
    <w:rsid w:val="00F2497E"/>
    <w:rsid w:val="00F25C6C"/>
    <w:rsid w:val="00F31D9B"/>
    <w:rsid w:val="00F34BF8"/>
    <w:rsid w:val="00F472E7"/>
    <w:rsid w:val="00F543E1"/>
    <w:rsid w:val="00F62B6E"/>
    <w:rsid w:val="00F649F8"/>
    <w:rsid w:val="00F75504"/>
    <w:rsid w:val="00F76CCD"/>
    <w:rsid w:val="00F815CE"/>
    <w:rsid w:val="00F816E9"/>
    <w:rsid w:val="00F8379A"/>
    <w:rsid w:val="00F928FD"/>
    <w:rsid w:val="00F963DA"/>
    <w:rsid w:val="00FA6338"/>
    <w:rsid w:val="00FB0C8E"/>
    <w:rsid w:val="00FB10EB"/>
    <w:rsid w:val="00FB25C1"/>
    <w:rsid w:val="00FC5086"/>
    <w:rsid w:val="00FD6C06"/>
    <w:rsid w:val="00FD6E59"/>
    <w:rsid w:val="00FE42F9"/>
    <w:rsid w:val="00FE748C"/>
    <w:rsid w:val="00FF45D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FFCC"/>
  <w15:chartTrackingRefBased/>
  <w15:docId w15:val="{57FC26B3-1EAB-42F4-BEC6-7FA64B11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A3163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4B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evtsev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6980160E8A4C2D8D85768E70AFB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F9FCA-1EF5-4C37-8298-2D661A2CECCF}"/>
      </w:docPartPr>
      <w:docPartBody>
        <w:p w:rsidR="00000000" w:rsidRDefault="008E66E6" w:rsidP="008E66E6">
          <w:pPr>
            <w:pStyle w:val="E36980160E8A4C2D8D85768E70AFBD96"/>
          </w:pPr>
          <w:bookmarkStart w:id="0" w:name="_GoBack"/>
          <w:bookmarkEnd w:id="0"/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6"/>
    <w:rsid w:val="00081AEA"/>
    <w:rsid w:val="008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AEB1CE94844928DAC6E65E2CE70F3">
    <w:name w:val="58FAEB1CE94844928DAC6E65E2CE70F3"/>
  </w:style>
  <w:style w:type="paragraph" w:customStyle="1" w:styleId="1E55D051F9E841669642C46EF5A31530">
    <w:name w:val="1E55D051F9E841669642C46EF5A31530"/>
  </w:style>
  <w:style w:type="paragraph" w:customStyle="1" w:styleId="78AFC247AAB347AAA63D0C9B5412BE1B">
    <w:name w:val="78AFC247AAB347AAA63D0C9B5412BE1B"/>
  </w:style>
  <w:style w:type="paragraph" w:customStyle="1" w:styleId="E3CDADAC133C417D8EDF5A283499546C">
    <w:name w:val="E3CDADAC133C417D8EDF5A283499546C"/>
  </w:style>
  <w:style w:type="paragraph" w:customStyle="1" w:styleId="F71969306F76474DB477507771CC3B77">
    <w:name w:val="F71969306F76474DB477507771CC3B77"/>
  </w:style>
  <w:style w:type="paragraph" w:customStyle="1" w:styleId="95DCE2A194694023BB99ED3013439195">
    <w:name w:val="95DCE2A194694023BB99ED3013439195"/>
  </w:style>
  <w:style w:type="paragraph" w:customStyle="1" w:styleId="F257D6B3D29544D9BA169FB770F9E99D">
    <w:name w:val="F257D6B3D29544D9BA169FB770F9E99D"/>
  </w:style>
  <w:style w:type="paragraph" w:customStyle="1" w:styleId="DE064284322243D9BF42D550A0842B08">
    <w:name w:val="DE064284322243D9BF42D550A0842B08"/>
  </w:style>
  <w:style w:type="paragraph" w:customStyle="1" w:styleId="CE8AB697540745FDB6A865B51F107734">
    <w:name w:val="CE8AB697540745FDB6A865B51F107734"/>
  </w:style>
  <w:style w:type="paragraph" w:customStyle="1" w:styleId="F4CAF1EB0C05416EB4C08E3677A765A0">
    <w:name w:val="F4CAF1EB0C05416EB4C08E3677A765A0"/>
  </w:style>
  <w:style w:type="paragraph" w:customStyle="1" w:styleId="E611DC4D044644868387974A6311FC5F">
    <w:name w:val="E611DC4D044644868387974A6311FC5F"/>
    <w:rsid w:val="008E66E6"/>
  </w:style>
  <w:style w:type="paragraph" w:customStyle="1" w:styleId="2E9ABAAC28C74F3CBC1DECADF82151DB">
    <w:name w:val="2E9ABAAC28C74F3CBC1DECADF82151DB"/>
    <w:rsid w:val="008E66E6"/>
  </w:style>
  <w:style w:type="paragraph" w:customStyle="1" w:styleId="FEA5C96199734965AA697E3F218833B7">
    <w:name w:val="FEA5C96199734965AA697E3F218833B7"/>
    <w:rsid w:val="008E66E6"/>
  </w:style>
  <w:style w:type="paragraph" w:customStyle="1" w:styleId="E36980160E8A4C2D8D85768E70AFBD96">
    <w:name w:val="E36980160E8A4C2D8D85768E70AFBD96"/>
    <w:rsid w:val="008E66E6"/>
  </w:style>
  <w:style w:type="paragraph" w:customStyle="1" w:styleId="01660934AA134D4BBD0EAD2ACCCD3FC5">
    <w:name w:val="01660934AA134D4BBD0EAD2ACCCD3FC5"/>
    <w:rsid w:val="008E6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7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Vinevtsev</dc:creator>
  <cp:keywords/>
  <cp:lastModifiedBy>Denis Vinevtsev</cp:lastModifiedBy>
  <cp:revision>530</cp:revision>
  <dcterms:created xsi:type="dcterms:W3CDTF">2020-02-25T08:02:00Z</dcterms:created>
  <dcterms:modified xsi:type="dcterms:W3CDTF">2020-02-27T07:31:00Z</dcterms:modified>
  <cp:version/>
</cp:coreProperties>
</file>