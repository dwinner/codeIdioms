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46" w:rsidRDefault="00E12746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Default="003D3E1A" w:rsidP="003D3E1A">
      <w:pPr>
        <w:jc w:val="center"/>
      </w:pPr>
    </w:p>
    <w:p w:rsidR="003D3E1A" w:rsidRPr="00AE05D3" w:rsidRDefault="003D3E1A" w:rsidP="003D3E1A">
      <w:pPr>
        <w:jc w:val="center"/>
        <w:rPr>
          <w:b/>
          <w:sz w:val="32"/>
          <w:szCs w:val="32"/>
          <w:lang w:val="en-US"/>
        </w:rPr>
      </w:pPr>
      <w:r w:rsidRPr="00AE05D3">
        <w:rPr>
          <w:b/>
          <w:sz w:val="32"/>
          <w:szCs w:val="32"/>
          <w:lang w:val="en-US"/>
        </w:rPr>
        <w:t>Training Manager</w:t>
      </w: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  <w:r w:rsidRPr="00AE05D3">
        <w:rPr>
          <w:i/>
          <w:sz w:val="24"/>
          <w:szCs w:val="24"/>
          <w:lang w:val="en-US"/>
        </w:rPr>
        <w:t>Database Design</w:t>
      </w: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AE05D3" w:rsidRDefault="003D3E1A" w:rsidP="003D3E1A">
      <w:pPr>
        <w:jc w:val="center"/>
        <w:rPr>
          <w:sz w:val="24"/>
          <w:szCs w:val="24"/>
          <w:lang w:val="en-US"/>
        </w:rPr>
      </w:pPr>
    </w:p>
    <w:p w:rsidR="003D3E1A" w:rsidRPr="004D529F" w:rsidRDefault="00F72706" w:rsidP="003D3E1A">
      <w:pPr>
        <w:jc w:val="both"/>
        <w:rPr>
          <w:b/>
          <w:sz w:val="24"/>
          <w:szCs w:val="24"/>
          <w:lang w:val="en-US"/>
        </w:rPr>
      </w:pPr>
      <w:r w:rsidRPr="004D529F">
        <w:rPr>
          <w:b/>
          <w:sz w:val="24"/>
          <w:szCs w:val="24"/>
          <w:lang w:val="en-US"/>
        </w:rPr>
        <w:lastRenderedPageBreak/>
        <w:t>1. Entity Relationship Diagram (ERD)</w:t>
      </w:r>
    </w:p>
    <w:p w:rsidR="00F72706" w:rsidRDefault="00F72706" w:rsidP="003D3E1A">
      <w:pPr>
        <w:jc w:val="both"/>
        <w:rPr>
          <w:lang w:val="en-US"/>
        </w:rPr>
      </w:pPr>
      <w:r w:rsidRPr="00F72706">
        <w:rPr>
          <w:lang w:val="en-US"/>
        </w:rPr>
        <w:t>An entity relationship diagram (ERD) shows the relationships of entity sets stored in a database. An entity in this context is an object, a component of data. An entity set is a collection of similar entities. These entities can have attributes that define its properties.</w:t>
      </w:r>
    </w:p>
    <w:p w:rsidR="00F72706" w:rsidRPr="00F72706" w:rsidRDefault="00F72706" w:rsidP="00F72706">
      <w:pPr>
        <w:jc w:val="both"/>
        <w:rPr>
          <w:lang w:val="en-US"/>
        </w:rPr>
      </w:pPr>
      <w:r w:rsidRPr="00F72706">
        <w:rPr>
          <w:lang w:val="en-US"/>
        </w:rPr>
        <w:t>By defining the entities, their attributes, and showing the relationships between them, an ER diagram illustrates the logical structure of databases.</w:t>
      </w:r>
    </w:p>
    <w:p w:rsidR="00F72706" w:rsidRDefault="00F72706" w:rsidP="00F72706">
      <w:pPr>
        <w:jc w:val="both"/>
        <w:rPr>
          <w:lang w:val="en-US"/>
        </w:rPr>
      </w:pPr>
      <w:r w:rsidRPr="00F72706">
        <w:rPr>
          <w:lang w:val="en-US"/>
        </w:rPr>
        <w:t>ER diagrams are used to sketch out the design of a database.</w:t>
      </w:r>
    </w:p>
    <w:p w:rsidR="00F72706" w:rsidRDefault="00F72706" w:rsidP="00F72706">
      <w:pPr>
        <w:jc w:val="both"/>
        <w:rPr>
          <w:lang w:val="en-US"/>
        </w:rPr>
      </w:pPr>
      <w:r>
        <w:rPr>
          <w:lang w:val="en-US"/>
        </w:rPr>
        <w:t xml:space="preserve">The following </w:t>
      </w:r>
      <w:r w:rsidR="00992607">
        <w:rPr>
          <w:lang w:val="en-US"/>
        </w:rPr>
        <w:t>picture illustrates</w:t>
      </w:r>
      <w:r>
        <w:rPr>
          <w:lang w:val="en-US"/>
        </w:rPr>
        <w:t xml:space="preserve"> the ER Diagram for the Training Manager</w:t>
      </w:r>
      <w:r w:rsidR="001D0BF5">
        <w:rPr>
          <w:lang w:val="en-US"/>
        </w:rPr>
        <w:t xml:space="preserve"> database</w:t>
      </w:r>
      <w:r>
        <w:rPr>
          <w:lang w:val="en-US"/>
        </w:rPr>
        <w:t>:</w:t>
      </w:r>
    </w:p>
    <w:p w:rsidR="00F72706" w:rsidRDefault="00992607" w:rsidP="0019729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02350" cy="5708650"/>
            <wp:effectExtent l="19050" t="0" r="0" b="0"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570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607" w:rsidRDefault="00992607" w:rsidP="0019729E">
      <w:pPr>
        <w:jc w:val="center"/>
        <w:rPr>
          <w:lang w:val="en-US"/>
        </w:rPr>
      </w:pPr>
    </w:p>
    <w:p w:rsidR="00992607" w:rsidRPr="0019729E" w:rsidRDefault="00992607" w:rsidP="00992607">
      <w:pPr>
        <w:rPr>
          <w:lang w:val="en-US"/>
        </w:rPr>
      </w:pPr>
    </w:p>
    <w:p w:rsidR="00660EF6" w:rsidRPr="004D529F" w:rsidRDefault="00F72706" w:rsidP="00660EF6">
      <w:pPr>
        <w:overflowPunct/>
        <w:autoSpaceDE/>
        <w:autoSpaceDN/>
        <w:adjustRightInd/>
        <w:spacing w:after="0"/>
        <w:textAlignment w:val="auto"/>
        <w:rPr>
          <w:b/>
          <w:sz w:val="24"/>
          <w:szCs w:val="24"/>
          <w:lang w:val="en-US"/>
        </w:rPr>
      </w:pPr>
      <w:bookmarkStart w:id="0" w:name="DokumentEnde"/>
      <w:bookmarkEnd w:id="0"/>
      <w:r w:rsidRPr="004D529F">
        <w:rPr>
          <w:b/>
          <w:sz w:val="24"/>
          <w:szCs w:val="24"/>
          <w:lang w:val="en-US"/>
        </w:rPr>
        <w:lastRenderedPageBreak/>
        <w:t>2</w:t>
      </w:r>
      <w:r w:rsidR="00AE05D3" w:rsidRPr="004D529F">
        <w:rPr>
          <w:b/>
          <w:sz w:val="24"/>
          <w:szCs w:val="24"/>
          <w:lang w:val="en-US"/>
        </w:rPr>
        <w:t>. Relational model</w:t>
      </w:r>
    </w:p>
    <w:p w:rsidR="00AE05D3" w:rsidRDefault="00AE05D3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E05D3" w:rsidRDefault="00AE05D3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AE05D3">
        <w:rPr>
          <w:lang w:val="en-US"/>
        </w:rPr>
        <w:t>The relational model (RM) for database management is an approach to managing data using a structure and language consistent with first-order predicate logic</w:t>
      </w:r>
      <w:r>
        <w:rPr>
          <w:lang w:val="en-US"/>
        </w:rPr>
        <w:t xml:space="preserve">, </w:t>
      </w:r>
      <w:r w:rsidRPr="00AE05D3">
        <w:rPr>
          <w:lang w:val="en-US"/>
        </w:rPr>
        <w:t>where all data is represented in terms of tuples, grouped into relations.</w:t>
      </w:r>
    </w:p>
    <w:p w:rsidR="00AE05D3" w:rsidRDefault="00AE05D3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E05D3" w:rsidRDefault="00AE05D3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>
        <w:rPr>
          <w:lang w:val="en-US"/>
        </w:rPr>
        <w:t>Below is the relational model for the Training</w:t>
      </w:r>
      <w:r w:rsidR="00106EC4">
        <w:rPr>
          <w:lang w:val="en-US"/>
        </w:rPr>
        <w:t xml:space="preserve"> </w:t>
      </w:r>
      <w:r>
        <w:rPr>
          <w:lang w:val="en-US"/>
        </w:rPr>
        <w:t>Manager application.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76CBC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>
        <w:rPr>
          <w:b/>
          <w:lang w:val="en-US"/>
        </w:rPr>
        <w:t>Trainings</w:t>
      </w:r>
      <w:r w:rsidR="003E02BE">
        <w:rPr>
          <w:lang w:val="en-US"/>
        </w:rPr>
        <w:t xml:space="preserve"> – ( </w:t>
      </w:r>
      <w:r>
        <w:rPr>
          <w:u w:val="single"/>
          <w:lang w:val="en-US"/>
        </w:rPr>
        <w:t>I</w:t>
      </w:r>
      <w:r w:rsidR="003E02BE" w:rsidRPr="003E02BE">
        <w:rPr>
          <w:u w:val="single"/>
          <w:lang w:val="en-US"/>
        </w:rPr>
        <w:t>d</w:t>
      </w:r>
      <w:r w:rsidR="003E02BE">
        <w:rPr>
          <w:lang w:val="en-US"/>
        </w:rPr>
        <w:t xml:space="preserve">, </w:t>
      </w:r>
      <w:r>
        <w:rPr>
          <w:i/>
          <w:lang w:val="en-US"/>
        </w:rPr>
        <w:t>Training</w:t>
      </w:r>
      <w:r w:rsidR="003E02BE" w:rsidRPr="003E02BE">
        <w:rPr>
          <w:i/>
          <w:lang w:val="en-US"/>
        </w:rPr>
        <w:t>TypeId</w:t>
      </w:r>
      <w:r w:rsidR="003E02BE">
        <w:rPr>
          <w:lang w:val="en-US"/>
        </w:rPr>
        <w:t xml:space="preserve">, </w:t>
      </w:r>
      <w:r>
        <w:rPr>
          <w:i/>
          <w:lang w:val="en-US"/>
        </w:rPr>
        <w:t>AuthoreId</w:t>
      </w:r>
      <w:r w:rsidRPr="00376CBC">
        <w:rPr>
          <w:lang w:val="en-US"/>
        </w:rPr>
        <w:t>, Active</w:t>
      </w:r>
      <w:r>
        <w:rPr>
          <w:lang w:val="en-US"/>
        </w:rPr>
        <w:t>, Min, SoftMax, HardMax, Duration</w:t>
      </w:r>
      <w:r w:rsidR="003E02BE">
        <w:rPr>
          <w:i/>
          <w:lang w:val="en-US"/>
        </w:rPr>
        <w:t xml:space="preserve"> </w:t>
      </w:r>
      <w:r w:rsidR="003E02BE">
        <w:rPr>
          <w:lang w:val="en-US"/>
        </w:rPr>
        <w:t>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3E02BE">
        <w:rPr>
          <w:b/>
          <w:lang w:val="en-US"/>
        </w:rPr>
        <w:t>TrainingEvent</w:t>
      </w:r>
      <w:r w:rsidR="00703F77">
        <w:rPr>
          <w:b/>
          <w:lang w:val="en-US"/>
        </w:rPr>
        <w:t>s</w:t>
      </w:r>
      <w:r>
        <w:rPr>
          <w:lang w:val="en-US"/>
        </w:rPr>
        <w:t xml:space="preserve"> – ( </w:t>
      </w:r>
      <w:r w:rsidR="00703F77">
        <w:rPr>
          <w:u w:val="single"/>
          <w:lang w:val="en-US"/>
        </w:rPr>
        <w:t>I</w:t>
      </w:r>
      <w:r w:rsidRPr="003E02BE">
        <w:rPr>
          <w:u w:val="single"/>
          <w:lang w:val="en-US"/>
        </w:rPr>
        <w:t>d</w:t>
      </w:r>
      <w:r>
        <w:rPr>
          <w:lang w:val="en-US"/>
        </w:rPr>
        <w:t xml:space="preserve">, </w:t>
      </w:r>
      <w:r w:rsidR="00703F77">
        <w:rPr>
          <w:i/>
          <w:lang w:val="en-US"/>
        </w:rPr>
        <w:t>Training</w:t>
      </w:r>
      <w:r w:rsidRPr="003E02BE">
        <w:rPr>
          <w:i/>
          <w:lang w:val="en-US"/>
        </w:rPr>
        <w:t>Id</w:t>
      </w:r>
      <w:r>
        <w:rPr>
          <w:lang w:val="en-US"/>
        </w:rPr>
        <w:t xml:space="preserve">, </w:t>
      </w:r>
      <w:r w:rsidR="00703F77">
        <w:rPr>
          <w:i/>
          <w:lang w:val="en-US"/>
        </w:rPr>
        <w:t>L</w:t>
      </w:r>
      <w:r w:rsidRPr="003E02BE">
        <w:rPr>
          <w:i/>
          <w:lang w:val="en-US"/>
        </w:rPr>
        <w:t>anguageId</w:t>
      </w:r>
      <w:r w:rsidR="00703F77">
        <w:rPr>
          <w:lang w:val="en-US"/>
        </w:rPr>
        <w:t xml:space="preserve">, </w:t>
      </w:r>
      <w:r w:rsidR="005B03C7">
        <w:rPr>
          <w:lang w:val="en-US"/>
        </w:rPr>
        <w:t>StartDateTime, Workpackage</w:t>
      </w:r>
      <w:r>
        <w:rPr>
          <w:i/>
          <w:lang w:val="en-US"/>
        </w:rPr>
        <w:t xml:space="preserve"> </w:t>
      </w:r>
      <w:r>
        <w:rPr>
          <w:lang w:val="en-US"/>
        </w:rPr>
        <w:t>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8E477B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>
        <w:rPr>
          <w:b/>
          <w:lang w:val="en-US"/>
        </w:rPr>
        <w:t>Training</w:t>
      </w:r>
      <w:r w:rsidR="003E02BE" w:rsidRPr="003E02BE">
        <w:rPr>
          <w:b/>
          <w:lang w:val="en-US"/>
        </w:rPr>
        <w:t>Document</w:t>
      </w:r>
      <w:r>
        <w:rPr>
          <w:b/>
          <w:lang w:val="en-US"/>
        </w:rPr>
        <w:t>s</w:t>
      </w:r>
      <w:r w:rsidR="003E02BE">
        <w:rPr>
          <w:lang w:val="en-US"/>
        </w:rPr>
        <w:t xml:space="preserve"> – ( </w:t>
      </w:r>
      <w:r>
        <w:rPr>
          <w:u w:val="single"/>
          <w:lang w:val="en-US"/>
        </w:rPr>
        <w:t>I</w:t>
      </w:r>
      <w:r w:rsidR="003E02BE" w:rsidRPr="003E02BE">
        <w:rPr>
          <w:u w:val="single"/>
          <w:lang w:val="en-US"/>
        </w:rPr>
        <w:t>d</w:t>
      </w:r>
      <w:r w:rsidR="003E02BE">
        <w:rPr>
          <w:lang w:val="en-US"/>
        </w:rPr>
        <w:t xml:space="preserve">, </w:t>
      </w:r>
      <w:r w:rsidR="004112DB">
        <w:rPr>
          <w:i/>
          <w:lang w:val="en-US"/>
        </w:rPr>
        <w:t>Training</w:t>
      </w:r>
      <w:r w:rsidR="003E02BE" w:rsidRPr="003E02BE">
        <w:rPr>
          <w:i/>
          <w:lang w:val="en-US"/>
        </w:rPr>
        <w:t>Id</w:t>
      </w:r>
      <w:r w:rsidR="003E02BE">
        <w:rPr>
          <w:lang w:val="en-US"/>
        </w:rPr>
        <w:t xml:space="preserve">, </w:t>
      </w:r>
      <w:r w:rsidR="0073317B">
        <w:rPr>
          <w:i/>
          <w:lang w:val="en-US"/>
        </w:rPr>
        <w:t>L</w:t>
      </w:r>
      <w:r w:rsidR="003E02BE" w:rsidRPr="003E02BE">
        <w:rPr>
          <w:i/>
          <w:lang w:val="en-US"/>
        </w:rPr>
        <w:t>anguageId</w:t>
      </w:r>
      <w:r w:rsidR="004112DB">
        <w:rPr>
          <w:lang w:val="en-US"/>
        </w:rPr>
        <w:t xml:space="preserve">, </w:t>
      </w:r>
      <w:r w:rsidR="007A05D7">
        <w:rPr>
          <w:lang w:val="en-US"/>
        </w:rPr>
        <w:t>DocumentUrl</w:t>
      </w:r>
      <w:r w:rsidR="003E02BE">
        <w:rPr>
          <w:lang w:val="en-US"/>
        </w:rPr>
        <w:t xml:space="preserve"> 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3E02BE">
        <w:rPr>
          <w:b/>
          <w:lang w:val="en-US"/>
        </w:rPr>
        <w:t>Rating</w:t>
      </w:r>
      <w:r w:rsidR="009D3082">
        <w:rPr>
          <w:b/>
          <w:lang w:val="en-US"/>
        </w:rPr>
        <w:t>s</w:t>
      </w:r>
      <w:r>
        <w:rPr>
          <w:lang w:val="en-US"/>
        </w:rPr>
        <w:t xml:space="preserve"> – ( </w:t>
      </w:r>
      <w:r w:rsidR="00C56593">
        <w:rPr>
          <w:u w:val="single"/>
          <w:lang w:val="en-US"/>
        </w:rPr>
        <w:t>I</w:t>
      </w:r>
      <w:r w:rsidRPr="003E02BE">
        <w:rPr>
          <w:u w:val="single"/>
          <w:lang w:val="en-US"/>
        </w:rPr>
        <w:t>d</w:t>
      </w:r>
      <w:r>
        <w:rPr>
          <w:lang w:val="en-US"/>
        </w:rPr>
        <w:t xml:space="preserve">, </w:t>
      </w:r>
      <w:r w:rsidR="00C56593">
        <w:rPr>
          <w:i/>
          <w:lang w:val="en-US"/>
        </w:rPr>
        <w:t>T</w:t>
      </w:r>
      <w:r w:rsidRPr="003E02BE">
        <w:rPr>
          <w:i/>
          <w:lang w:val="en-US"/>
        </w:rPr>
        <w:t>rainingEventId</w:t>
      </w:r>
      <w:r>
        <w:rPr>
          <w:lang w:val="en-US"/>
        </w:rPr>
        <w:t xml:space="preserve">, </w:t>
      </w:r>
      <w:r w:rsidR="00C56593">
        <w:rPr>
          <w:i/>
          <w:lang w:val="en-US"/>
        </w:rPr>
        <w:t>U</w:t>
      </w:r>
      <w:r w:rsidRPr="003E02BE">
        <w:rPr>
          <w:i/>
          <w:lang w:val="en-US"/>
        </w:rPr>
        <w:t>serId</w:t>
      </w:r>
      <w:r w:rsidR="00343F2D">
        <w:rPr>
          <w:lang w:val="en-US"/>
        </w:rPr>
        <w:t xml:space="preserve">, </w:t>
      </w:r>
      <w:r w:rsidR="008A3E18">
        <w:rPr>
          <w:lang w:val="en-US"/>
        </w:rPr>
        <w:t>Rating, Comment, RatingDateTime</w:t>
      </w:r>
      <w:r>
        <w:rPr>
          <w:lang w:val="en-US"/>
        </w:rPr>
        <w:t xml:space="preserve"> 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3E02BE">
        <w:rPr>
          <w:b/>
          <w:lang w:val="en-US"/>
        </w:rPr>
        <w:t>Categor</w:t>
      </w:r>
      <w:r w:rsidR="00C5086F">
        <w:rPr>
          <w:b/>
          <w:lang w:val="en-US"/>
        </w:rPr>
        <w:t>ies</w:t>
      </w:r>
      <w:r>
        <w:rPr>
          <w:lang w:val="en-US"/>
        </w:rPr>
        <w:t xml:space="preserve"> – ( </w:t>
      </w:r>
      <w:r w:rsidR="000F792F">
        <w:rPr>
          <w:u w:val="single"/>
          <w:lang w:val="en-US"/>
        </w:rPr>
        <w:t>I</w:t>
      </w:r>
      <w:r w:rsidRPr="003E02BE">
        <w:rPr>
          <w:u w:val="single"/>
          <w:lang w:val="en-US"/>
        </w:rPr>
        <w:t>d</w:t>
      </w:r>
      <w:r w:rsidR="00F42478">
        <w:rPr>
          <w:lang w:val="en-US"/>
        </w:rPr>
        <w:t>, Name</w:t>
      </w:r>
      <w:r>
        <w:rPr>
          <w:lang w:val="en-US"/>
        </w:rPr>
        <w:t xml:space="preserve"> 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AA0F3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>
        <w:rPr>
          <w:b/>
          <w:lang w:val="en-US"/>
        </w:rPr>
        <w:t>Training</w:t>
      </w:r>
      <w:r w:rsidR="003E02BE" w:rsidRPr="003E02BE">
        <w:rPr>
          <w:b/>
          <w:lang w:val="en-US"/>
        </w:rPr>
        <w:t>Categor</w:t>
      </w:r>
      <w:r>
        <w:rPr>
          <w:b/>
          <w:lang w:val="en-US"/>
        </w:rPr>
        <w:t>ies</w:t>
      </w:r>
      <w:r w:rsidR="003E02BE">
        <w:rPr>
          <w:lang w:val="en-US"/>
        </w:rPr>
        <w:t xml:space="preserve"> ( </w:t>
      </w:r>
      <w:r w:rsidR="00703D99">
        <w:rPr>
          <w:u w:val="single"/>
          <w:lang w:val="en-US"/>
        </w:rPr>
        <w:t>I</w:t>
      </w:r>
      <w:r w:rsidR="003E02BE" w:rsidRPr="003E02BE">
        <w:rPr>
          <w:u w:val="single"/>
          <w:lang w:val="en-US"/>
        </w:rPr>
        <w:t>d</w:t>
      </w:r>
      <w:r w:rsidR="003E02BE">
        <w:rPr>
          <w:lang w:val="en-US"/>
        </w:rPr>
        <w:t xml:space="preserve">, </w:t>
      </w:r>
      <w:r w:rsidR="00703D99">
        <w:rPr>
          <w:i/>
          <w:lang w:val="en-US"/>
        </w:rPr>
        <w:t>Training</w:t>
      </w:r>
      <w:r w:rsidR="003E02BE" w:rsidRPr="003E02BE">
        <w:rPr>
          <w:i/>
          <w:lang w:val="en-US"/>
        </w:rPr>
        <w:t>Id</w:t>
      </w:r>
      <w:r w:rsidR="003E02BE">
        <w:rPr>
          <w:lang w:val="en-US"/>
        </w:rPr>
        <w:t xml:space="preserve">, </w:t>
      </w:r>
      <w:r w:rsidR="00703D99">
        <w:rPr>
          <w:i/>
          <w:lang w:val="en-US"/>
        </w:rPr>
        <w:t>C</w:t>
      </w:r>
      <w:r w:rsidR="003E02BE" w:rsidRPr="003E02BE">
        <w:rPr>
          <w:i/>
          <w:lang w:val="en-US"/>
        </w:rPr>
        <w:t>ategoryId</w:t>
      </w:r>
      <w:r w:rsidR="003E02BE">
        <w:rPr>
          <w:lang w:val="en-US"/>
        </w:rPr>
        <w:t>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3E02BE">
        <w:rPr>
          <w:b/>
          <w:lang w:val="en-US"/>
        </w:rPr>
        <w:t>User</w:t>
      </w:r>
      <w:r w:rsidR="00E80F98">
        <w:rPr>
          <w:b/>
          <w:lang w:val="en-US"/>
        </w:rPr>
        <w:t>s</w:t>
      </w:r>
      <w:r>
        <w:rPr>
          <w:lang w:val="en-US"/>
        </w:rPr>
        <w:t xml:space="preserve"> – ( </w:t>
      </w:r>
      <w:r w:rsidR="00E80F98">
        <w:rPr>
          <w:u w:val="single"/>
          <w:lang w:val="en-US"/>
        </w:rPr>
        <w:t>I</w:t>
      </w:r>
      <w:r w:rsidRPr="003E02BE">
        <w:rPr>
          <w:u w:val="single"/>
          <w:lang w:val="en-US"/>
        </w:rPr>
        <w:t>d</w:t>
      </w:r>
      <w:r>
        <w:rPr>
          <w:lang w:val="en-US"/>
        </w:rPr>
        <w:t xml:space="preserve"> 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3E02BE">
        <w:rPr>
          <w:b/>
          <w:lang w:val="en-US"/>
        </w:rPr>
        <w:t>Language</w:t>
      </w:r>
      <w:r w:rsidR="00963871">
        <w:rPr>
          <w:b/>
          <w:lang w:val="en-US"/>
        </w:rPr>
        <w:t>s</w:t>
      </w:r>
      <w:r>
        <w:rPr>
          <w:lang w:val="en-US"/>
        </w:rPr>
        <w:t xml:space="preserve"> ( </w:t>
      </w:r>
      <w:r w:rsidR="00963871">
        <w:rPr>
          <w:u w:val="single"/>
          <w:lang w:val="en-US"/>
        </w:rPr>
        <w:t>I</w:t>
      </w:r>
      <w:r w:rsidRPr="003E02BE">
        <w:rPr>
          <w:u w:val="single"/>
          <w:lang w:val="en-US"/>
        </w:rPr>
        <w:t>d</w:t>
      </w:r>
      <w:r w:rsidR="00963871">
        <w:rPr>
          <w:lang w:val="en-US"/>
        </w:rPr>
        <w:t>, Name</w:t>
      </w:r>
      <w:r>
        <w:rPr>
          <w:lang w:val="en-US"/>
        </w:rPr>
        <w:t xml:space="preserve"> 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60794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>
        <w:rPr>
          <w:b/>
          <w:lang w:val="en-US"/>
        </w:rPr>
        <w:t>Training</w:t>
      </w:r>
      <w:r w:rsidR="003E02BE" w:rsidRPr="003E02BE">
        <w:rPr>
          <w:b/>
          <w:lang w:val="en-US"/>
        </w:rPr>
        <w:t>Type</w:t>
      </w:r>
      <w:r w:rsidR="00B64B21">
        <w:rPr>
          <w:b/>
          <w:lang w:val="en-US"/>
        </w:rPr>
        <w:t>s</w:t>
      </w:r>
      <w:r w:rsidR="003E02BE">
        <w:rPr>
          <w:lang w:val="en-US"/>
        </w:rPr>
        <w:t xml:space="preserve"> ( </w:t>
      </w:r>
      <w:r w:rsidR="00B64B21">
        <w:rPr>
          <w:u w:val="single"/>
          <w:lang w:val="en-US"/>
        </w:rPr>
        <w:t>I</w:t>
      </w:r>
      <w:r w:rsidR="003E02BE" w:rsidRPr="003E02BE">
        <w:rPr>
          <w:u w:val="single"/>
          <w:lang w:val="en-US"/>
        </w:rPr>
        <w:t>d</w:t>
      </w:r>
      <w:r>
        <w:rPr>
          <w:lang w:val="en-US"/>
        </w:rPr>
        <w:t>, Description</w:t>
      </w:r>
      <w:r w:rsidR="003E02BE">
        <w:rPr>
          <w:lang w:val="en-US"/>
        </w:rPr>
        <w:t xml:space="preserve"> )</w:t>
      </w:r>
    </w:p>
    <w:p w:rsidR="00DC691F" w:rsidRDefault="00DC691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DC691F" w:rsidRDefault="00DC691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DC691F">
        <w:rPr>
          <w:b/>
          <w:lang w:val="en-US"/>
        </w:rPr>
        <w:t>TrainingRequest</w:t>
      </w:r>
      <w:r w:rsidR="005D05CA">
        <w:rPr>
          <w:b/>
          <w:lang w:val="en-US"/>
        </w:rPr>
        <w:t>s</w:t>
      </w:r>
      <w:r>
        <w:rPr>
          <w:lang w:val="en-US"/>
        </w:rPr>
        <w:t xml:space="preserve"> ( </w:t>
      </w:r>
      <w:r w:rsidR="008D202D">
        <w:rPr>
          <w:u w:val="single"/>
          <w:lang w:val="en-US"/>
        </w:rPr>
        <w:t>I</w:t>
      </w:r>
      <w:r w:rsidRPr="00DC691F">
        <w:rPr>
          <w:u w:val="single"/>
          <w:lang w:val="en-US"/>
        </w:rPr>
        <w:t>d</w:t>
      </w:r>
      <w:r>
        <w:rPr>
          <w:lang w:val="en-US"/>
        </w:rPr>
        <w:t xml:space="preserve">, </w:t>
      </w:r>
      <w:r w:rsidR="008D202D">
        <w:rPr>
          <w:i/>
          <w:lang w:val="en-US"/>
        </w:rPr>
        <w:t>U</w:t>
      </w:r>
      <w:r w:rsidRPr="00DC691F">
        <w:rPr>
          <w:i/>
          <w:lang w:val="en-US"/>
        </w:rPr>
        <w:t>serId</w:t>
      </w:r>
      <w:r>
        <w:rPr>
          <w:lang w:val="en-US"/>
        </w:rPr>
        <w:t xml:space="preserve">, </w:t>
      </w:r>
      <w:r w:rsidR="007E4243">
        <w:rPr>
          <w:i/>
          <w:lang w:val="en-US"/>
        </w:rPr>
        <w:t>Training</w:t>
      </w:r>
      <w:r w:rsidRPr="00DC691F">
        <w:rPr>
          <w:i/>
          <w:lang w:val="en-US"/>
        </w:rPr>
        <w:t>Id</w:t>
      </w:r>
      <w:r w:rsidR="007E4243">
        <w:rPr>
          <w:i/>
          <w:lang w:val="en-US"/>
        </w:rPr>
        <w:t>, TrainingRequestStateId</w:t>
      </w:r>
      <w:r w:rsidR="007E4243">
        <w:rPr>
          <w:lang w:val="en-US"/>
        </w:rPr>
        <w:t>, Comment</w:t>
      </w:r>
      <w:r>
        <w:rPr>
          <w:lang w:val="en-US"/>
        </w:rPr>
        <w:t>)</w:t>
      </w:r>
    </w:p>
    <w:p w:rsidR="00AC7ABB" w:rsidRDefault="00AC7ABB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C7ABB" w:rsidRDefault="00AC7ABB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DC691F">
        <w:rPr>
          <w:b/>
          <w:lang w:val="en-US"/>
        </w:rPr>
        <w:t>TrainingRequest</w:t>
      </w:r>
      <w:r>
        <w:rPr>
          <w:b/>
          <w:lang w:val="en-US"/>
        </w:rPr>
        <w:t xml:space="preserve">States </w:t>
      </w:r>
      <w:r w:rsidRPr="00AC7ABB">
        <w:rPr>
          <w:lang w:val="en-US"/>
        </w:rPr>
        <w:t>(</w:t>
      </w:r>
      <w:r w:rsidRPr="00AC7ABB">
        <w:rPr>
          <w:u w:val="single"/>
          <w:lang w:val="en-US"/>
        </w:rPr>
        <w:t>Id</w:t>
      </w:r>
      <w:r>
        <w:rPr>
          <w:lang w:val="en-US"/>
        </w:rPr>
        <w:t>, State</w:t>
      </w:r>
      <w:r w:rsidRPr="00AC7ABB">
        <w:rPr>
          <w:lang w:val="en-US"/>
        </w:rPr>
        <w:t>)</w:t>
      </w: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 w:rsidRPr="003E02BE">
        <w:rPr>
          <w:b/>
          <w:lang w:val="en-US"/>
        </w:rPr>
        <w:t>TrainingEventParticipants</w:t>
      </w:r>
      <w:r>
        <w:rPr>
          <w:lang w:val="en-US"/>
        </w:rPr>
        <w:t xml:space="preserve"> ( </w:t>
      </w:r>
      <w:r w:rsidR="009E4060">
        <w:rPr>
          <w:u w:val="single"/>
          <w:lang w:val="en-US"/>
        </w:rPr>
        <w:t>I</w:t>
      </w:r>
      <w:r w:rsidRPr="003E02BE">
        <w:rPr>
          <w:u w:val="single"/>
          <w:lang w:val="en-US"/>
        </w:rPr>
        <w:t>d</w:t>
      </w:r>
      <w:r>
        <w:rPr>
          <w:lang w:val="en-US"/>
        </w:rPr>
        <w:t xml:space="preserve">, </w:t>
      </w:r>
      <w:r w:rsidR="009E4060">
        <w:rPr>
          <w:i/>
          <w:lang w:val="en-US"/>
        </w:rPr>
        <w:t>T</w:t>
      </w:r>
      <w:r w:rsidRPr="003E02BE">
        <w:rPr>
          <w:i/>
          <w:lang w:val="en-US"/>
        </w:rPr>
        <w:t>rainingEventId</w:t>
      </w:r>
      <w:r>
        <w:rPr>
          <w:lang w:val="en-US"/>
        </w:rPr>
        <w:t xml:space="preserve">, </w:t>
      </w:r>
      <w:r w:rsidR="009E4060">
        <w:rPr>
          <w:i/>
          <w:lang w:val="en-US"/>
        </w:rPr>
        <w:t>U</w:t>
      </w:r>
      <w:r w:rsidRPr="003E02BE">
        <w:rPr>
          <w:i/>
          <w:lang w:val="en-US"/>
        </w:rPr>
        <w:t>serId</w:t>
      </w:r>
      <w:r>
        <w:rPr>
          <w:lang w:val="en-US"/>
        </w:rPr>
        <w:t>)</w:t>
      </w:r>
    </w:p>
    <w:p w:rsidR="00DC691F" w:rsidRDefault="00DC691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DC691F" w:rsidRDefault="009E406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  <w:r>
        <w:rPr>
          <w:b/>
          <w:lang w:val="en-US"/>
        </w:rPr>
        <w:t>Training</w:t>
      </w:r>
      <w:r w:rsidR="00DC691F" w:rsidRPr="00DC691F">
        <w:rPr>
          <w:b/>
          <w:lang w:val="en-US"/>
        </w:rPr>
        <w:t>LanguageLecturer</w:t>
      </w:r>
      <w:r>
        <w:rPr>
          <w:b/>
          <w:lang w:val="en-US"/>
        </w:rPr>
        <w:t>s</w:t>
      </w:r>
      <w:r w:rsidR="00DC691F">
        <w:rPr>
          <w:b/>
          <w:lang w:val="en-US"/>
        </w:rPr>
        <w:t xml:space="preserve"> </w:t>
      </w:r>
      <w:r w:rsidR="00DC691F">
        <w:rPr>
          <w:lang w:val="en-US"/>
        </w:rPr>
        <w:t xml:space="preserve">( </w:t>
      </w:r>
      <w:r w:rsidR="0023259E">
        <w:rPr>
          <w:u w:val="single"/>
          <w:lang w:val="en-US"/>
        </w:rPr>
        <w:t>I</w:t>
      </w:r>
      <w:r w:rsidR="00DC691F" w:rsidRPr="00DC691F">
        <w:rPr>
          <w:u w:val="single"/>
          <w:lang w:val="en-US"/>
        </w:rPr>
        <w:t>d</w:t>
      </w:r>
      <w:r w:rsidR="00DC691F">
        <w:rPr>
          <w:lang w:val="en-US"/>
        </w:rPr>
        <w:t xml:space="preserve">, </w:t>
      </w:r>
      <w:r w:rsidR="0023259E">
        <w:rPr>
          <w:i/>
          <w:lang w:val="en-US"/>
        </w:rPr>
        <w:t>Training</w:t>
      </w:r>
      <w:r w:rsidR="00DC691F" w:rsidRPr="00DC691F">
        <w:rPr>
          <w:i/>
          <w:lang w:val="en-US"/>
        </w:rPr>
        <w:t>Id</w:t>
      </w:r>
      <w:r w:rsidR="00DC691F">
        <w:rPr>
          <w:lang w:val="en-US"/>
        </w:rPr>
        <w:t xml:space="preserve">, </w:t>
      </w:r>
      <w:r w:rsidR="0023259E">
        <w:rPr>
          <w:i/>
          <w:lang w:val="en-US"/>
        </w:rPr>
        <w:t>L</w:t>
      </w:r>
      <w:r w:rsidR="00DC691F" w:rsidRPr="00DC691F">
        <w:rPr>
          <w:i/>
          <w:lang w:val="en-US"/>
        </w:rPr>
        <w:t>anguageId</w:t>
      </w:r>
      <w:r w:rsidR="00DC691F">
        <w:rPr>
          <w:lang w:val="en-US"/>
        </w:rPr>
        <w:t xml:space="preserve">, </w:t>
      </w:r>
      <w:r w:rsidR="0023259E">
        <w:rPr>
          <w:i/>
          <w:lang w:val="en-US"/>
        </w:rPr>
        <w:t>U</w:t>
      </w:r>
      <w:r w:rsidR="00DC691F" w:rsidRPr="00DC691F">
        <w:rPr>
          <w:i/>
          <w:lang w:val="en-US"/>
        </w:rPr>
        <w:t>serId</w:t>
      </w:r>
      <w:r w:rsidR="00DC691F">
        <w:rPr>
          <w:lang w:val="en-US"/>
        </w:rPr>
        <w:t>)</w:t>
      </w: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Default="001D0BF5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D0BF5" w:rsidRPr="004D529F" w:rsidRDefault="001D0BF5" w:rsidP="00660EF6">
      <w:pPr>
        <w:overflowPunct/>
        <w:autoSpaceDE/>
        <w:autoSpaceDN/>
        <w:adjustRightInd/>
        <w:spacing w:after="0"/>
        <w:textAlignment w:val="auto"/>
        <w:rPr>
          <w:b/>
          <w:sz w:val="22"/>
          <w:szCs w:val="22"/>
          <w:lang w:val="en-US"/>
        </w:rPr>
      </w:pPr>
      <w:r w:rsidRPr="004D529F">
        <w:rPr>
          <w:b/>
          <w:sz w:val="22"/>
          <w:szCs w:val="22"/>
          <w:lang w:val="en-US"/>
        </w:rPr>
        <w:lastRenderedPageBreak/>
        <w:t xml:space="preserve">3. </w:t>
      </w:r>
      <w:r w:rsidR="004F61DA" w:rsidRPr="004D529F">
        <w:rPr>
          <w:b/>
          <w:sz w:val="22"/>
          <w:szCs w:val="22"/>
          <w:lang w:val="en-US"/>
        </w:rPr>
        <w:t>Documentation</w:t>
      </w:r>
      <w:r w:rsidRPr="004D529F">
        <w:rPr>
          <w:b/>
          <w:sz w:val="22"/>
          <w:szCs w:val="22"/>
          <w:lang w:val="en-US"/>
        </w:rPr>
        <w:t xml:space="preserve"> of the database Training Manager</w:t>
      </w:r>
    </w:p>
    <w:p w:rsidR="008D3950" w:rsidRDefault="008D395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DC691F" w:rsidRDefault="00327A6C" w:rsidP="00A0102C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>3.1</w:t>
      </w:r>
      <w:r w:rsidR="00385CD1">
        <w:rPr>
          <w:b/>
          <w:lang w:val="en-US"/>
        </w:rPr>
        <w:t xml:space="preserve"> </w:t>
      </w:r>
      <w:r w:rsidR="00825EB9">
        <w:rPr>
          <w:b/>
          <w:lang w:val="en-US"/>
        </w:rPr>
        <w:t>Trainings</w:t>
      </w:r>
      <w:r w:rsidR="00A0102C">
        <w:rPr>
          <w:b/>
          <w:lang w:val="en-US"/>
        </w:rPr>
        <w:t xml:space="preserve"> t</w:t>
      </w:r>
      <w:r w:rsidR="008D3950" w:rsidRPr="008D3950">
        <w:rPr>
          <w:b/>
          <w:lang w:val="en-US"/>
        </w:rPr>
        <w:t>able</w:t>
      </w:r>
    </w:p>
    <w:p w:rsidR="00385CD1" w:rsidRPr="008D3950" w:rsidRDefault="00385CD1" w:rsidP="00A0102C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8D3950" w:rsidRPr="008D3950" w:rsidRDefault="00F37BBA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="00825EB9">
        <w:rPr>
          <w:lang w:val="en-US"/>
        </w:rPr>
        <w:t>Trainings</w:t>
      </w:r>
      <w:r>
        <w:rPr>
          <w:lang w:val="en-US"/>
        </w:rPr>
        <w:t xml:space="preserve"> table should provide </w:t>
      </w:r>
      <w:r w:rsidR="00825EB9">
        <w:rPr>
          <w:lang w:val="en-US"/>
        </w:rPr>
        <w:t>information’s</w:t>
      </w:r>
      <w:r>
        <w:rPr>
          <w:lang w:val="en-US"/>
        </w:rPr>
        <w:t xml:space="preserve"> about available </w:t>
      </w:r>
      <w:r w:rsidR="00BE3746">
        <w:rPr>
          <w:lang w:val="en-US"/>
        </w:rPr>
        <w:t>trainings</w:t>
      </w:r>
      <w:r>
        <w:rPr>
          <w:lang w:val="en-US"/>
        </w:rPr>
        <w:t xml:space="preserve"> and should be used to add new </w:t>
      </w:r>
      <w:r w:rsidR="0050192F">
        <w:rPr>
          <w:lang w:val="en-US"/>
        </w:rPr>
        <w:t>trainings</w:t>
      </w:r>
      <w:r>
        <w:rPr>
          <w:lang w:val="en-US"/>
        </w:rPr>
        <w:t xml:space="preserve">, delete or update existing </w:t>
      </w:r>
      <w:r w:rsidR="0050192F">
        <w:rPr>
          <w:lang w:val="en-US"/>
        </w:rPr>
        <w:t>trainings</w:t>
      </w:r>
      <w:r>
        <w:rPr>
          <w:lang w:val="en-US"/>
        </w:rPr>
        <w:t xml:space="preserve">. </w:t>
      </w:r>
    </w:p>
    <w:p w:rsidR="008D3950" w:rsidRDefault="008D395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8D3950" w:rsidTr="000B3B75">
        <w:trPr>
          <w:cnfStyle w:val="100000000000"/>
        </w:trPr>
        <w:tc>
          <w:tcPr>
            <w:cnfStyle w:val="001000000000"/>
            <w:tcW w:w="2551" w:type="dxa"/>
          </w:tcPr>
          <w:p w:rsidR="008D3950" w:rsidRDefault="008D3950" w:rsidP="008D3950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8D3950" w:rsidRDefault="008D3950" w:rsidP="008D3950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8D3950" w:rsidRDefault="008D3950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8D3950" w:rsidRDefault="008D3950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8D3950" w:rsidTr="000B3B75">
        <w:trPr>
          <w:cnfStyle w:val="000000100000"/>
        </w:trPr>
        <w:tc>
          <w:tcPr>
            <w:cnfStyle w:val="001000000000"/>
            <w:tcW w:w="2551" w:type="dxa"/>
          </w:tcPr>
          <w:p w:rsidR="008D3950" w:rsidRPr="000B3B75" w:rsidRDefault="00FE07D0" w:rsidP="00660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0B3B75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8D3950" w:rsidRDefault="000B3B75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8D3950" w:rsidRDefault="00C40865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3B75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8D3950" w:rsidRDefault="000B3B75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8D3950" w:rsidTr="000B3B75">
        <w:trPr>
          <w:cnfStyle w:val="000000010000"/>
        </w:trPr>
        <w:tc>
          <w:tcPr>
            <w:cnfStyle w:val="001000000000"/>
            <w:tcW w:w="2551" w:type="dxa"/>
          </w:tcPr>
          <w:p w:rsidR="008D3950" w:rsidRPr="000B3B75" w:rsidRDefault="00FE07D0" w:rsidP="00660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Training</w:t>
            </w:r>
            <w:r w:rsidR="000B3B75">
              <w:rPr>
                <w:b w:val="0"/>
                <w:lang w:val="en-US"/>
              </w:rPr>
              <w:t>TypeId</w:t>
            </w:r>
          </w:p>
        </w:tc>
        <w:tc>
          <w:tcPr>
            <w:tcW w:w="2551" w:type="dxa"/>
          </w:tcPr>
          <w:p w:rsidR="008D3950" w:rsidRDefault="000B3B75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8D3950" w:rsidRDefault="00C40865" w:rsidP="00DA1E0E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3B75" w:rsidRPr="000B3B75">
              <w:rPr>
                <w:lang w:val="en-US"/>
              </w:rPr>
              <w:t>dentity column</w:t>
            </w:r>
            <w:r w:rsidR="000B3B75">
              <w:rPr>
                <w:lang w:val="en-US"/>
              </w:rPr>
              <w:t xml:space="preserve"> from </w:t>
            </w:r>
            <w:r w:rsidR="00DA1E0E">
              <w:rPr>
                <w:lang w:val="en-US"/>
              </w:rPr>
              <w:t>training</w:t>
            </w:r>
            <w:r w:rsidR="000B3B75">
              <w:rPr>
                <w:lang w:val="en-US"/>
              </w:rPr>
              <w:t xml:space="preserve"> type table</w:t>
            </w:r>
          </w:p>
        </w:tc>
        <w:tc>
          <w:tcPr>
            <w:tcW w:w="2551" w:type="dxa"/>
          </w:tcPr>
          <w:p w:rsidR="008D3950" w:rsidRDefault="000B3B75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8D3950" w:rsidTr="000B3B75">
        <w:trPr>
          <w:cnfStyle w:val="000000100000"/>
        </w:trPr>
        <w:tc>
          <w:tcPr>
            <w:cnfStyle w:val="001000000000"/>
            <w:tcW w:w="2551" w:type="dxa"/>
          </w:tcPr>
          <w:p w:rsidR="008D3950" w:rsidRPr="000B3B75" w:rsidRDefault="00FE07D0" w:rsidP="00660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</w:t>
            </w:r>
            <w:r w:rsidR="000B3B75">
              <w:rPr>
                <w:b w:val="0"/>
                <w:lang w:val="en-US"/>
              </w:rPr>
              <w:t>uthorId</w:t>
            </w:r>
          </w:p>
        </w:tc>
        <w:tc>
          <w:tcPr>
            <w:tcW w:w="2551" w:type="dxa"/>
          </w:tcPr>
          <w:p w:rsidR="008D3950" w:rsidRDefault="000B3B75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8D3950" w:rsidRDefault="00C40865" w:rsidP="000B3B75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B3B75" w:rsidRPr="000B3B75">
              <w:rPr>
                <w:lang w:val="en-US"/>
              </w:rPr>
              <w:t>dentity column</w:t>
            </w:r>
            <w:r w:rsidR="000B3B75">
              <w:rPr>
                <w:lang w:val="en-US"/>
              </w:rPr>
              <w:t xml:space="preserve"> from user table</w:t>
            </w:r>
          </w:p>
        </w:tc>
        <w:tc>
          <w:tcPr>
            <w:tcW w:w="2551" w:type="dxa"/>
          </w:tcPr>
          <w:p w:rsidR="008D3950" w:rsidRDefault="000B3B75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FE07D0" w:rsidRPr="00FE07D0" w:rsidTr="000B3B75">
        <w:trPr>
          <w:cnfStyle w:val="000000010000"/>
        </w:trPr>
        <w:tc>
          <w:tcPr>
            <w:cnfStyle w:val="001000000000"/>
            <w:tcW w:w="2551" w:type="dxa"/>
          </w:tcPr>
          <w:p w:rsidR="00FE07D0" w:rsidRDefault="00FE07D0" w:rsidP="00660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Active</w:t>
            </w:r>
          </w:p>
        </w:tc>
        <w:tc>
          <w:tcPr>
            <w:tcW w:w="2551" w:type="dxa"/>
          </w:tcPr>
          <w:p w:rsidR="00FE07D0" w:rsidRDefault="00FE07D0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2551" w:type="dxa"/>
          </w:tcPr>
          <w:p w:rsidR="00FE07D0" w:rsidRPr="000B3B75" w:rsidRDefault="00C40865" w:rsidP="000B3B75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FE07D0">
              <w:rPr>
                <w:lang w:val="en-US"/>
              </w:rPr>
              <w:t>ets training as active or inactive</w:t>
            </w:r>
          </w:p>
        </w:tc>
        <w:tc>
          <w:tcPr>
            <w:tcW w:w="2551" w:type="dxa"/>
          </w:tcPr>
          <w:p w:rsidR="00FE07D0" w:rsidRDefault="00FE07D0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5B0128" w:rsidRPr="00FE07D0" w:rsidTr="000B3B75">
        <w:trPr>
          <w:cnfStyle w:val="000000100000"/>
        </w:trPr>
        <w:tc>
          <w:tcPr>
            <w:cnfStyle w:val="001000000000"/>
            <w:tcW w:w="2551" w:type="dxa"/>
          </w:tcPr>
          <w:p w:rsidR="005B0128" w:rsidRDefault="00AF52E6" w:rsidP="00660EF6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Min</w:t>
            </w:r>
          </w:p>
        </w:tc>
        <w:tc>
          <w:tcPr>
            <w:tcW w:w="2551" w:type="dxa"/>
          </w:tcPr>
          <w:p w:rsidR="005B0128" w:rsidRDefault="00AF52E6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5B0128" w:rsidRDefault="00C40865" w:rsidP="000B3B75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F52E6" w:rsidRPr="00AF52E6">
              <w:rPr>
                <w:lang w:val="en-US"/>
              </w:rPr>
              <w:t>in numbers of participants</w:t>
            </w:r>
          </w:p>
        </w:tc>
        <w:tc>
          <w:tcPr>
            <w:tcW w:w="2551" w:type="dxa"/>
          </w:tcPr>
          <w:p w:rsidR="005B0128" w:rsidRDefault="00AF52E6" w:rsidP="00660EF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F52E6" w:rsidRPr="00FE07D0" w:rsidTr="000B3B75">
        <w:trPr>
          <w:cnfStyle w:val="000000010000"/>
        </w:trPr>
        <w:tc>
          <w:tcPr>
            <w:cnfStyle w:val="001000000000"/>
            <w:tcW w:w="2551" w:type="dxa"/>
          </w:tcPr>
          <w:p w:rsidR="00AF52E6" w:rsidRDefault="00AF52E6" w:rsidP="00870F74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SoftMax</w:t>
            </w:r>
          </w:p>
        </w:tc>
        <w:tc>
          <w:tcPr>
            <w:tcW w:w="2551" w:type="dxa"/>
          </w:tcPr>
          <w:p w:rsidR="00AF52E6" w:rsidRDefault="00AF52E6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AF52E6" w:rsidRDefault="00C40865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52E6">
              <w:rPr>
                <w:lang w:val="en-US"/>
              </w:rPr>
              <w:t>oft max</w:t>
            </w:r>
            <w:r w:rsidR="00AF52E6" w:rsidRPr="00AF52E6">
              <w:rPr>
                <w:lang w:val="en-US"/>
              </w:rPr>
              <w:t xml:space="preserve"> numbers of participants</w:t>
            </w:r>
          </w:p>
        </w:tc>
        <w:tc>
          <w:tcPr>
            <w:tcW w:w="2551" w:type="dxa"/>
          </w:tcPr>
          <w:p w:rsidR="00AF52E6" w:rsidRDefault="00AF52E6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AF52E6" w:rsidRPr="00FE07D0" w:rsidTr="000B3B75">
        <w:trPr>
          <w:cnfStyle w:val="000000100000"/>
        </w:trPr>
        <w:tc>
          <w:tcPr>
            <w:cnfStyle w:val="001000000000"/>
            <w:tcW w:w="2551" w:type="dxa"/>
          </w:tcPr>
          <w:p w:rsidR="00AF52E6" w:rsidRDefault="00AF52E6" w:rsidP="00870F74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HardMax</w:t>
            </w:r>
          </w:p>
        </w:tc>
        <w:tc>
          <w:tcPr>
            <w:tcW w:w="2551" w:type="dxa"/>
          </w:tcPr>
          <w:p w:rsidR="00AF52E6" w:rsidRDefault="00AF52E6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AF52E6" w:rsidRDefault="00C40865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="00AF52E6">
              <w:rPr>
                <w:lang w:val="en-US"/>
              </w:rPr>
              <w:t>ard max</w:t>
            </w:r>
            <w:r w:rsidR="00AF52E6" w:rsidRPr="00AF52E6">
              <w:rPr>
                <w:lang w:val="en-US"/>
              </w:rPr>
              <w:t xml:space="preserve"> numbers of participants</w:t>
            </w:r>
          </w:p>
        </w:tc>
        <w:tc>
          <w:tcPr>
            <w:tcW w:w="2551" w:type="dxa"/>
          </w:tcPr>
          <w:p w:rsidR="00AF52E6" w:rsidRDefault="00AF52E6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8D3950" w:rsidRDefault="008D395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0102C" w:rsidRDefault="00A0102C" w:rsidP="00A0102C">
      <w:pPr>
        <w:overflowPunct/>
        <w:autoSpaceDE/>
        <w:autoSpaceDN/>
        <w:adjustRightInd/>
        <w:spacing w:after="0"/>
        <w:jc w:val="center"/>
        <w:textAlignment w:val="auto"/>
        <w:rPr>
          <w:i/>
          <w:lang w:val="en-US"/>
        </w:rPr>
      </w:pPr>
    </w:p>
    <w:p w:rsidR="00A0102C" w:rsidRDefault="00A0102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A0102C" w:rsidRDefault="00327A6C" w:rsidP="00A0102C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>3</w:t>
      </w:r>
      <w:r w:rsidR="00385CD1">
        <w:rPr>
          <w:b/>
          <w:lang w:val="en-US"/>
        </w:rPr>
        <w:t xml:space="preserve">.2 </w:t>
      </w:r>
      <w:r w:rsidR="00A0102C" w:rsidRPr="00E627D3">
        <w:rPr>
          <w:b/>
          <w:lang w:val="en-US"/>
        </w:rPr>
        <w:t>TrainingEvent</w:t>
      </w:r>
      <w:r w:rsidR="005B0128">
        <w:rPr>
          <w:b/>
          <w:lang w:val="en-US"/>
        </w:rPr>
        <w:t>s</w:t>
      </w:r>
      <w:r w:rsidR="00A0102C" w:rsidRPr="00E627D3">
        <w:rPr>
          <w:b/>
          <w:lang w:val="en-US"/>
        </w:rPr>
        <w:t xml:space="preserve"> table</w:t>
      </w:r>
    </w:p>
    <w:p w:rsidR="00385CD1" w:rsidRPr="00E627D3" w:rsidRDefault="00385CD1" w:rsidP="00A0102C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A0102C" w:rsidRDefault="00E627D3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The TrainingEvent</w:t>
      </w:r>
      <w:r w:rsidR="00F07142">
        <w:rPr>
          <w:lang w:val="en-US"/>
        </w:rPr>
        <w:t>s</w:t>
      </w:r>
      <w:r>
        <w:rPr>
          <w:lang w:val="en-US"/>
        </w:rPr>
        <w:t xml:space="preserve"> table contains information about which </w:t>
      </w:r>
      <w:r w:rsidR="00DA1E0E">
        <w:rPr>
          <w:lang w:val="en-US"/>
        </w:rPr>
        <w:t>training</w:t>
      </w:r>
      <w:r>
        <w:rPr>
          <w:lang w:val="en-US"/>
        </w:rPr>
        <w:t xml:space="preserve"> in which language </w:t>
      </w:r>
      <w:r w:rsidR="00385CD1">
        <w:rPr>
          <w:lang w:val="en-US"/>
        </w:rPr>
        <w:t>are</w:t>
      </w:r>
      <w:r>
        <w:rPr>
          <w:lang w:val="en-US"/>
        </w:rPr>
        <w:t xml:space="preserve"> available.</w:t>
      </w:r>
    </w:p>
    <w:p w:rsidR="00E627D3" w:rsidRDefault="00E627D3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E627D3" w:rsidRDefault="00E627D3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E627D3" w:rsidTr="00385CD1">
        <w:trPr>
          <w:cnfStyle w:val="100000000000"/>
        </w:trPr>
        <w:tc>
          <w:tcPr>
            <w:cnfStyle w:val="001000000000"/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E627D3" w:rsidTr="00385CD1">
        <w:trPr>
          <w:cnfStyle w:val="000000100000"/>
        </w:trPr>
        <w:tc>
          <w:tcPr>
            <w:cnfStyle w:val="001000000000"/>
            <w:tcW w:w="2551" w:type="dxa"/>
          </w:tcPr>
          <w:p w:rsidR="00E627D3" w:rsidRPr="000B3B75" w:rsidRDefault="00DA1E0E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E627D3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E627D3" w:rsidRDefault="00A94A5E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627D3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E627D3" w:rsidTr="00385CD1">
        <w:trPr>
          <w:cnfStyle w:val="000000010000"/>
        </w:trPr>
        <w:tc>
          <w:tcPr>
            <w:cnfStyle w:val="001000000000"/>
            <w:tcW w:w="2551" w:type="dxa"/>
          </w:tcPr>
          <w:p w:rsidR="00E627D3" w:rsidRPr="000B3B75" w:rsidRDefault="00DA1E0E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Training</w:t>
            </w:r>
            <w:r w:rsidR="00E627D3">
              <w:rPr>
                <w:b w:val="0"/>
                <w:lang w:val="en-US"/>
              </w:rPr>
              <w:t>Id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E627D3" w:rsidRDefault="00A94A5E" w:rsidP="00A94A5E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627D3" w:rsidRPr="000B3B75">
              <w:rPr>
                <w:lang w:val="en-US"/>
              </w:rPr>
              <w:t>dentity column</w:t>
            </w:r>
            <w:r w:rsidR="00E627D3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>t</w:t>
            </w:r>
            <w:r w:rsidR="00BD31AE">
              <w:rPr>
                <w:lang w:val="en-US"/>
              </w:rPr>
              <w:t>raining</w:t>
            </w:r>
            <w:r w:rsidR="00E627D3">
              <w:rPr>
                <w:lang w:val="en-US"/>
              </w:rPr>
              <w:t xml:space="preserve"> table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E627D3" w:rsidTr="00385CD1">
        <w:trPr>
          <w:cnfStyle w:val="000000100000"/>
        </w:trPr>
        <w:tc>
          <w:tcPr>
            <w:cnfStyle w:val="001000000000"/>
            <w:tcW w:w="2551" w:type="dxa"/>
          </w:tcPr>
          <w:p w:rsidR="00E627D3" w:rsidRPr="000B3B75" w:rsidRDefault="004E063E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6E7CA5">
              <w:rPr>
                <w:b w:val="0"/>
                <w:lang w:val="en-US"/>
              </w:rPr>
              <w:t>anguageId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E627D3" w:rsidRDefault="00A94A5E" w:rsidP="006E7CA5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E627D3" w:rsidRPr="000B3B75">
              <w:rPr>
                <w:lang w:val="en-US"/>
              </w:rPr>
              <w:t>dentity column</w:t>
            </w:r>
            <w:r w:rsidR="00E627D3">
              <w:rPr>
                <w:lang w:val="en-US"/>
              </w:rPr>
              <w:t xml:space="preserve"> from </w:t>
            </w:r>
            <w:r w:rsidR="006E7CA5">
              <w:rPr>
                <w:lang w:val="en-US"/>
              </w:rPr>
              <w:t>language</w:t>
            </w:r>
            <w:r w:rsidR="00E627D3">
              <w:rPr>
                <w:lang w:val="en-US"/>
              </w:rPr>
              <w:t xml:space="preserve"> table</w:t>
            </w:r>
          </w:p>
        </w:tc>
        <w:tc>
          <w:tcPr>
            <w:tcW w:w="2551" w:type="dxa"/>
          </w:tcPr>
          <w:p w:rsidR="00E627D3" w:rsidRDefault="00E627D3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A94A5E" w:rsidTr="00385CD1">
        <w:trPr>
          <w:cnfStyle w:val="000000010000"/>
        </w:trPr>
        <w:tc>
          <w:tcPr>
            <w:cnfStyle w:val="001000000000"/>
            <w:tcW w:w="2551" w:type="dxa"/>
          </w:tcPr>
          <w:p w:rsidR="00A94A5E" w:rsidRDefault="00A94A5E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StartDateTime</w:t>
            </w:r>
          </w:p>
        </w:tc>
        <w:tc>
          <w:tcPr>
            <w:tcW w:w="2551" w:type="dxa"/>
          </w:tcPr>
          <w:p w:rsidR="00A94A5E" w:rsidRDefault="00A94A5E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2551" w:type="dxa"/>
          </w:tcPr>
          <w:p w:rsidR="00A94A5E" w:rsidRPr="000B3B75" w:rsidRDefault="00A94A5E" w:rsidP="006E7CA5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Training start Date/Time</w:t>
            </w:r>
          </w:p>
        </w:tc>
        <w:tc>
          <w:tcPr>
            <w:tcW w:w="2551" w:type="dxa"/>
          </w:tcPr>
          <w:p w:rsidR="00A94A5E" w:rsidRDefault="008E7DF7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 w:rsidR="008E7DF7" w:rsidRPr="008E7DF7" w:rsidTr="00385CD1">
        <w:trPr>
          <w:cnfStyle w:val="000000100000"/>
        </w:trPr>
        <w:tc>
          <w:tcPr>
            <w:cnfStyle w:val="001000000000"/>
            <w:tcW w:w="2551" w:type="dxa"/>
          </w:tcPr>
          <w:p w:rsidR="008E7DF7" w:rsidRDefault="008E7DF7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Workpackage</w:t>
            </w:r>
          </w:p>
        </w:tc>
        <w:tc>
          <w:tcPr>
            <w:tcW w:w="2551" w:type="dxa"/>
          </w:tcPr>
          <w:p w:rsidR="008E7DF7" w:rsidRDefault="008E7DF7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Varchar(150)</w:t>
            </w:r>
          </w:p>
        </w:tc>
        <w:tc>
          <w:tcPr>
            <w:tcW w:w="2551" w:type="dxa"/>
          </w:tcPr>
          <w:p w:rsidR="008E7DF7" w:rsidRDefault="008E7DF7" w:rsidP="008E7DF7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Path to the Workpackage in ProjektXT</w:t>
            </w:r>
          </w:p>
        </w:tc>
        <w:tc>
          <w:tcPr>
            <w:tcW w:w="2551" w:type="dxa"/>
          </w:tcPr>
          <w:p w:rsidR="008E7DF7" w:rsidRDefault="008E7DF7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E627D3" w:rsidRDefault="00E627D3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DE76B2" w:rsidRDefault="00DE76B2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136E5C" w:rsidRDefault="00136E5C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D9563D" w:rsidRDefault="00D9563D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D9563D" w:rsidRDefault="00D9563D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DE76B2" w:rsidRDefault="00327A6C" w:rsidP="00DE76B2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lastRenderedPageBreak/>
        <w:t>3.3</w:t>
      </w:r>
      <w:r w:rsidR="00385CD1">
        <w:rPr>
          <w:b/>
          <w:lang w:val="en-US"/>
        </w:rPr>
        <w:t xml:space="preserve"> </w:t>
      </w:r>
      <w:r w:rsidR="007840C1">
        <w:rPr>
          <w:b/>
          <w:lang w:val="en-US"/>
        </w:rPr>
        <w:t>Training</w:t>
      </w:r>
      <w:r w:rsidR="00DE76B2">
        <w:rPr>
          <w:b/>
          <w:lang w:val="en-US"/>
        </w:rPr>
        <w:t>Document</w:t>
      </w:r>
      <w:r w:rsidR="007840C1">
        <w:rPr>
          <w:b/>
          <w:lang w:val="en-US"/>
        </w:rPr>
        <w:t>s</w:t>
      </w:r>
      <w:r w:rsidR="00DE76B2" w:rsidRPr="00E627D3">
        <w:rPr>
          <w:b/>
          <w:lang w:val="en-US"/>
        </w:rPr>
        <w:t xml:space="preserve"> table</w:t>
      </w:r>
    </w:p>
    <w:p w:rsidR="00385CD1" w:rsidRPr="00E627D3" w:rsidRDefault="00385CD1" w:rsidP="00DE76B2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DE76B2" w:rsidRDefault="00DE76B2" w:rsidP="00DE76B2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="003F65CF">
        <w:rPr>
          <w:lang w:val="en-US"/>
        </w:rPr>
        <w:t>Training</w:t>
      </w:r>
      <w:r w:rsidR="00D91D0C">
        <w:rPr>
          <w:lang w:val="en-US"/>
        </w:rPr>
        <w:t>Document</w:t>
      </w:r>
      <w:r w:rsidR="003F65CF">
        <w:rPr>
          <w:lang w:val="en-US"/>
        </w:rPr>
        <w:t>s</w:t>
      </w:r>
      <w:r>
        <w:rPr>
          <w:lang w:val="en-US"/>
        </w:rPr>
        <w:t xml:space="preserve"> table contains information about </w:t>
      </w:r>
      <w:r w:rsidR="00D52F97">
        <w:rPr>
          <w:lang w:val="en-US"/>
        </w:rPr>
        <w:t xml:space="preserve">which </w:t>
      </w:r>
      <w:r w:rsidR="00E9088E">
        <w:rPr>
          <w:lang w:val="en-US"/>
        </w:rPr>
        <w:t>training</w:t>
      </w:r>
      <w:r w:rsidR="00D52F97">
        <w:rPr>
          <w:lang w:val="en-US"/>
        </w:rPr>
        <w:t xml:space="preserve"> documentation</w:t>
      </w:r>
      <w:r w:rsidR="00385CD1">
        <w:rPr>
          <w:lang w:val="en-US"/>
        </w:rPr>
        <w:t xml:space="preserve"> and</w:t>
      </w:r>
      <w:r w:rsidR="00D52F97">
        <w:rPr>
          <w:lang w:val="en-US"/>
        </w:rPr>
        <w:t xml:space="preserve"> in </w:t>
      </w:r>
      <w:r>
        <w:rPr>
          <w:lang w:val="en-US"/>
        </w:rPr>
        <w:t xml:space="preserve">which language </w:t>
      </w:r>
      <w:r w:rsidR="00385CD1">
        <w:rPr>
          <w:lang w:val="en-US"/>
        </w:rPr>
        <w:t xml:space="preserve">are </w:t>
      </w:r>
      <w:r>
        <w:rPr>
          <w:lang w:val="en-US"/>
        </w:rPr>
        <w:t xml:space="preserve"> available.</w:t>
      </w:r>
      <w:r w:rsidR="00E9088E">
        <w:rPr>
          <w:lang w:val="en-US"/>
        </w:rPr>
        <w:t xml:space="preserve"> </w:t>
      </w:r>
      <w:r>
        <w:rPr>
          <w:lang w:val="en-US"/>
        </w:rPr>
        <w:t>It should be possible to add, update or delete data from this table.</w:t>
      </w:r>
    </w:p>
    <w:p w:rsidR="00DE76B2" w:rsidRDefault="00DE76B2" w:rsidP="00DE76B2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DE76B2" w:rsidTr="00385CD1">
        <w:trPr>
          <w:cnfStyle w:val="100000000000"/>
        </w:trPr>
        <w:tc>
          <w:tcPr>
            <w:cnfStyle w:val="001000000000"/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DE76B2" w:rsidTr="00385CD1">
        <w:trPr>
          <w:cnfStyle w:val="000000100000"/>
        </w:trPr>
        <w:tc>
          <w:tcPr>
            <w:cnfStyle w:val="001000000000"/>
            <w:tcW w:w="2551" w:type="dxa"/>
          </w:tcPr>
          <w:p w:rsidR="00DE76B2" w:rsidRPr="000B3B75" w:rsidRDefault="00136E5C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DE76B2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E76B2" w:rsidRDefault="00136E5C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76B2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DE76B2" w:rsidTr="00385CD1">
        <w:trPr>
          <w:cnfStyle w:val="000000010000"/>
        </w:trPr>
        <w:tc>
          <w:tcPr>
            <w:cnfStyle w:val="001000000000"/>
            <w:tcW w:w="2551" w:type="dxa"/>
          </w:tcPr>
          <w:p w:rsidR="00DE76B2" w:rsidRPr="000B3B75" w:rsidRDefault="00136E5C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Training</w:t>
            </w:r>
            <w:r w:rsidR="00DE76B2">
              <w:rPr>
                <w:b w:val="0"/>
                <w:lang w:val="en-US"/>
              </w:rPr>
              <w:t>Id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E76B2" w:rsidRDefault="00136E5C" w:rsidP="00136E5C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76B2" w:rsidRPr="000B3B75">
              <w:rPr>
                <w:lang w:val="en-US"/>
              </w:rPr>
              <w:t>dentity column</w:t>
            </w:r>
            <w:r w:rsidR="00DE76B2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training </w:t>
            </w:r>
            <w:r w:rsidR="00DE76B2">
              <w:rPr>
                <w:lang w:val="en-US"/>
              </w:rPr>
              <w:t>table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DE76B2" w:rsidTr="00385CD1">
        <w:trPr>
          <w:cnfStyle w:val="000000100000"/>
        </w:trPr>
        <w:tc>
          <w:tcPr>
            <w:cnfStyle w:val="001000000000"/>
            <w:tcW w:w="2551" w:type="dxa"/>
          </w:tcPr>
          <w:p w:rsidR="00DE76B2" w:rsidRPr="000B3B75" w:rsidRDefault="00136E5C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DE76B2">
              <w:rPr>
                <w:b w:val="0"/>
                <w:lang w:val="en-US"/>
              </w:rPr>
              <w:t>anguageId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E76B2" w:rsidRDefault="000B7D1F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76B2" w:rsidRPr="000B3B75">
              <w:rPr>
                <w:lang w:val="en-US"/>
              </w:rPr>
              <w:t>dentity column</w:t>
            </w:r>
            <w:r w:rsidR="00DE76B2">
              <w:rPr>
                <w:lang w:val="en-US"/>
              </w:rPr>
              <w:t xml:space="preserve"> from language table</w:t>
            </w:r>
          </w:p>
        </w:tc>
        <w:tc>
          <w:tcPr>
            <w:tcW w:w="2551" w:type="dxa"/>
          </w:tcPr>
          <w:p w:rsidR="00DE76B2" w:rsidRDefault="00DE76B2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68054C" w:rsidRPr="0068054C" w:rsidTr="00385CD1">
        <w:trPr>
          <w:cnfStyle w:val="000000010000"/>
        </w:trPr>
        <w:tc>
          <w:tcPr>
            <w:cnfStyle w:val="001000000000"/>
            <w:tcW w:w="2551" w:type="dxa"/>
          </w:tcPr>
          <w:p w:rsidR="0068054C" w:rsidRDefault="0068054C" w:rsidP="00385CD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DocumentUrl</w:t>
            </w:r>
          </w:p>
        </w:tc>
        <w:tc>
          <w:tcPr>
            <w:tcW w:w="2551" w:type="dxa"/>
          </w:tcPr>
          <w:p w:rsidR="0068054C" w:rsidRDefault="0068054C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2551" w:type="dxa"/>
          </w:tcPr>
          <w:p w:rsidR="0068054C" w:rsidRDefault="0068054C" w:rsidP="0068054C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Url for a training document uploaded in Vibe</w:t>
            </w:r>
          </w:p>
        </w:tc>
        <w:tc>
          <w:tcPr>
            <w:tcW w:w="2551" w:type="dxa"/>
          </w:tcPr>
          <w:p w:rsidR="0068054C" w:rsidRDefault="0068054C" w:rsidP="00385CD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DE76B2" w:rsidRDefault="00DE76B2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5D434A" w:rsidRDefault="005D434A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5D434A" w:rsidRDefault="00327A6C" w:rsidP="005D434A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>3.4</w:t>
      </w:r>
      <w:r w:rsidR="005D434A">
        <w:rPr>
          <w:b/>
          <w:lang w:val="en-US"/>
        </w:rPr>
        <w:t xml:space="preserve"> Rating</w:t>
      </w:r>
      <w:r w:rsidR="00E9088E">
        <w:rPr>
          <w:b/>
          <w:lang w:val="en-US"/>
        </w:rPr>
        <w:t>s</w:t>
      </w:r>
      <w:r w:rsidR="005D434A" w:rsidRPr="00E627D3">
        <w:rPr>
          <w:b/>
          <w:lang w:val="en-US"/>
        </w:rPr>
        <w:t xml:space="preserve"> table</w:t>
      </w:r>
    </w:p>
    <w:p w:rsidR="005D434A" w:rsidRPr="00E627D3" w:rsidRDefault="005D434A" w:rsidP="005D434A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5D434A" w:rsidRDefault="005D434A" w:rsidP="005D434A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The Rating</w:t>
      </w:r>
      <w:r w:rsidR="000F626D">
        <w:rPr>
          <w:lang w:val="en-US"/>
        </w:rPr>
        <w:t>s</w:t>
      </w:r>
      <w:r>
        <w:rPr>
          <w:lang w:val="en-US"/>
        </w:rPr>
        <w:t xml:space="preserve"> table contains information about the ratings for each performed training event and who had given a rate.</w:t>
      </w:r>
    </w:p>
    <w:p w:rsidR="005D434A" w:rsidRDefault="005D434A" w:rsidP="005D434A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5D434A" w:rsidTr="00F92121">
        <w:trPr>
          <w:cnfStyle w:val="100000000000"/>
        </w:trPr>
        <w:tc>
          <w:tcPr>
            <w:cnfStyle w:val="001000000000"/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5D434A" w:rsidTr="00F92121">
        <w:trPr>
          <w:cnfStyle w:val="000000100000"/>
        </w:trPr>
        <w:tc>
          <w:tcPr>
            <w:cnfStyle w:val="001000000000"/>
            <w:tcW w:w="2551" w:type="dxa"/>
          </w:tcPr>
          <w:p w:rsidR="005D434A" w:rsidRPr="000B3B75" w:rsidRDefault="009A1924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5D434A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5D434A" w:rsidRDefault="00C42387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D434A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5D434A" w:rsidRDefault="00843308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</w:t>
            </w:r>
            <w:r w:rsidR="005D434A">
              <w:rPr>
                <w:lang w:val="en-US"/>
              </w:rPr>
              <w:t>ey</w:t>
            </w:r>
          </w:p>
        </w:tc>
      </w:tr>
      <w:tr w:rsidR="005D434A" w:rsidTr="00F92121">
        <w:trPr>
          <w:cnfStyle w:val="000000010000"/>
        </w:trPr>
        <w:tc>
          <w:tcPr>
            <w:cnfStyle w:val="001000000000"/>
            <w:tcW w:w="2551" w:type="dxa"/>
          </w:tcPr>
          <w:p w:rsidR="005D434A" w:rsidRPr="000B3B75" w:rsidRDefault="009A1924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</w:t>
            </w:r>
            <w:r w:rsidR="005D434A" w:rsidRPr="005D434A">
              <w:rPr>
                <w:b w:val="0"/>
                <w:lang w:val="en-US"/>
              </w:rPr>
              <w:t>rainingEventId</w:t>
            </w:r>
          </w:p>
        </w:tc>
        <w:tc>
          <w:tcPr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5D434A" w:rsidRDefault="00C42387" w:rsidP="005D434A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D434A" w:rsidRPr="000B3B75">
              <w:rPr>
                <w:lang w:val="en-US"/>
              </w:rPr>
              <w:t>dentity column</w:t>
            </w:r>
            <w:r w:rsidR="005D434A">
              <w:rPr>
                <w:lang w:val="en-US"/>
              </w:rPr>
              <w:t xml:space="preserve"> from training event table</w:t>
            </w:r>
          </w:p>
        </w:tc>
        <w:tc>
          <w:tcPr>
            <w:tcW w:w="2551" w:type="dxa"/>
          </w:tcPr>
          <w:p w:rsidR="005D434A" w:rsidRDefault="00843308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</w:t>
            </w:r>
            <w:r w:rsidR="005D434A">
              <w:rPr>
                <w:lang w:val="en-US"/>
              </w:rPr>
              <w:t>ey</w:t>
            </w:r>
          </w:p>
        </w:tc>
      </w:tr>
      <w:tr w:rsidR="005D434A" w:rsidTr="00F92121">
        <w:trPr>
          <w:cnfStyle w:val="000000100000"/>
        </w:trPr>
        <w:tc>
          <w:tcPr>
            <w:cnfStyle w:val="001000000000"/>
            <w:tcW w:w="2551" w:type="dxa"/>
          </w:tcPr>
          <w:p w:rsidR="005D434A" w:rsidRPr="000B3B75" w:rsidRDefault="009A1924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</w:t>
            </w:r>
            <w:r w:rsidR="005D434A">
              <w:rPr>
                <w:b w:val="0"/>
                <w:lang w:val="en-US"/>
              </w:rPr>
              <w:t>serId</w:t>
            </w:r>
          </w:p>
        </w:tc>
        <w:tc>
          <w:tcPr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5D434A" w:rsidRDefault="00C42387" w:rsidP="005D434A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D434A" w:rsidRPr="000B3B75">
              <w:rPr>
                <w:lang w:val="en-US"/>
              </w:rPr>
              <w:t>dentity column</w:t>
            </w:r>
            <w:r w:rsidR="005D434A">
              <w:rPr>
                <w:lang w:val="en-US"/>
              </w:rPr>
              <w:t xml:space="preserve"> from user table</w:t>
            </w:r>
          </w:p>
        </w:tc>
        <w:tc>
          <w:tcPr>
            <w:tcW w:w="2551" w:type="dxa"/>
          </w:tcPr>
          <w:p w:rsidR="005D434A" w:rsidRDefault="005D434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DD2246" w:rsidTr="00F92121">
        <w:trPr>
          <w:cnfStyle w:val="000000010000"/>
        </w:trPr>
        <w:tc>
          <w:tcPr>
            <w:cnfStyle w:val="001000000000"/>
            <w:tcW w:w="2551" w:type="dxa"/>
          </w:tcPr>
          <w:p w:rsidR="00DD2246" w:rsidRDefault="00DD2246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Rating</w:t>
            </w:r>
          </w:p>
        </w:tc>
        <w:tc>
          <w:tcPr>
            <w:tcW w:w="2551" w:type="dxa"/>
          </w:tcPr>
          <w:p w:rsidR="00DD2246" w:rsidRDefault="00DD2246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D2246" w:rsidRDefault="00DD2246" w:rsidP="005D434A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0-5 star rating for training</w:t>
            </w:r>
          </w:p>
        </w:tc>
        <w:tc>
          <w:tcPr>
            <w:tcW w:w="2551" w:type="dxa"/>
          </w:tcPr>
          <w:p w:rsidR="00DD2246" w:rsidRDefault="00DD2246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D2246" w:rsidRPr="00DD2246" w:rsidTr="00F92121">
        <w:trPr>
          <w:cnfStyle w:val="000000100000"/>
        </w:trPr>
        <w:tc>
          <w:tcPr>
            <w:cnfStyle w:val="001000000000"/>
            <w:tcW w:w="2551" w:type="dxa"/>
          </w:tcPr>
          <w:p w:rsidR="00DD2246" w:rsidRDefault="00DD2246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Comment</w:t>
            </w:r>
          </w:p>
        </w:tc>
        <w:tc>
          <w:tcPr>
            <w:tcW w:w="2551" w:type="dxa"/>
          </w:tcPr>
          <w:p w:rsidR="00DD2246" w:rsidRDefault="00DD2246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Text(1024)</w:t>
            </w:r>
          </w:p>
        </w:tc>
        <w:tc>
          <w:tcPr>
            <w:tcW w:w="2551" w:type="dxa"/>
          </w:tcPr>
          <w:p w:rsidR="00DD2246" w:rsidRDefault="00DD2246" w:rsidP="00DD2246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Comment </w:t>
            </w:r>
            <w:r w:rsidRPr="00DD2246">
              <w:rPr>
                <w:lang w:val="en-US"/>
              </w:rPr>
              <w:t>in addition to</w:t>
            </w:r>
            <w:r>
              <w:rPr>
                <w:lang w:val="en-US"/>
              </w:rPr>
              <w:t xml:space="preserve"> training</w:t>
            </w:r>
            <w:r w:rsidR="00E133E6">
              <w:rPr>
                <w:lang w:val="en-US"/>
              </w:rPr>
              <w:t xml:space="preserve"> event</w:t>
            </w:r>
            <w:r>
              <w:rPr>
                <w:lang w:val="en-US"/>
              </w:rPr>
              <w:t xml:space="preserve"> rating</w:t>
            </w:r>
          </w:p>
        </w:tc>
        <w:tc>
          <w:tcPr>
            <w:tcW w:w="2551" w:type="dxa"/>
          </w:tcPr>
          <w:p w:rsidR="00DD2246" w:rsidRDefault="00DD2246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5D434A" w:rsidRPr="00A0102C" w:rsidRDefault="005D434A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D9563D" w:rsidRPr="00A0102C" w:rsidRDefault="00D9563D" w:rsidP="00A0102C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DF26AD" w:rsidRDefault="00327A6C" w:rsidP="00DF26AD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>3.5</w:t>
      </w:r>
      <w:r w:rsidR="00DA7692">
        <w:rPr>
          <w:b/>
          <w:lang w:val="en-US"/>
        </w:rPr>
        <w:t xml:space="preserve"> Categories</w:t>
      </w:r>
      <w:r w:rsidR="00DF26AD" w:rsidRPr="00E627D3">
        <w:rPr>
          <w:b/>
          <w:lang w:val="en-US"/>
        </w:rPr>
        <w:t xml:space="preserve"> table</w:t>
      </w:r>
    </w:p>
    <w:p w:rsidR="00DF26AD" w:rsidRPr="00E627D3" w:rsidRDefault="00DF26AD" w:rsidP="00DF26AD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DF26AD" w:rsidRDefault="0079064B" w:rsidP="00DF26AD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The Categories</w:t>
      </w:r>
      <w:r w:rsidR="00DF26AD">
        <w:rPr>
          <w:lang w:val="en-US"/>
        </w:rPr>
        <w:t xml:space="preserve"> table contains information about </w:t>
      </w:r>
      <w:r>
        <w:rPr>
          <w:lang w:val="en-US"/>
        </w:rPr>
        <w:t xml:space="preserve">training </w:t>
      </w:r>
      <w:r w:rsidR="00DF26AD">
        <w:rPr>
          <w:lang w:val="en-US"/>
        </w:rPr>
        <w:t>categories.</w:t>
      </w:r>
    </w:p>
    <w:p w:rsidR="00DF26AD" w:rsidRDefault="00DF26AD" w:rsidP="00DF26AD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DF26AD" w:rsidRDefault="00DF26AD" w:rsidP="00DF26AD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DF26AD" w:rsidTr="00F92121">
        <w:trPr>
          <w:cnfStyle w:val="100000000000"/>
        </w:trPr>
        <w:tc>
          <w:tcPr>
            <w:cnfStyle w:val="001000000000"/>
            <w:tcW w:w="2551" w:type="dxa"/>
          </w:tcPr>
          <w:p w:rsidR="00DF26AD" w:rsidRDefault="00DF26AD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DF26AD" w:rsidRDefault="00DF26AD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DF26AD" w:rsidRDefault="00DF26AD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DF26AD" w:rsidRDefault="00DF26AD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DF26AD" w:rsidTr="00F92121">
        <w:trPr>
          <w:cnfStyle w:val="000000100000"/>
        </w:trPr>
        <w:tc>
          <w:tcPr>
            <w:cnfStyle w:val="001000000000"/>
            <w:tcW w:w="2551" w:type="dxa"/>
          </w:tcPr>
          <w:p w:rsidR="00DF26AD" w:rsidRPr="000B3B75" w:rsidRDefault="00474989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DF26AD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DF26AD" w:rsidRDefault="00DF26AD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F26AD" w:rsidRDefault="00474989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F26AD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DF26AD" w:rsidRDefault="00DF26AD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474989" w:rsidTr="00F92121">
        <w:trPr>
          <w:cnfStyle w:val="000000010000"/>
        </w:trPr>
        <w:tc>
          <w:tcPr>
            <w:cnfStyle w:val="001000000000"/>
            <w:tcW w:w="2551" w:type="dxa"/>
          </w:tcPr>
          <w:p w:rsidR="00474989" w:rsidRPr="00474989" w:rsidRDefault="00474989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551" w:type="dxa"/>
          </w:tcPr>
          <w:p w:rsidR="00474989" w:rsidRDefault="00474989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2551" w:type="dxa"/>
          </w:tcPr>
          <w:p w:rsidR="00474989" w:rsidRPr="000B3B75" w:rsidRDefault="00474989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Category name</w:t>
            </w:r>
          </w:p>
        </w:tc>
        <w:tc>
          <w:tcPr>
            <w:tcW w:w="2551" w:type="dxa"/>
          </w:tcPr>
          <w:p w:rsidR="00474989" w:rsidRDefault="00474989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55422B" w:rsidRDefault="0055422B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15BFF" w:rsidRDefault="00A15BFF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55422B" w:rsidRDefault="0055422B" w:rsidP="0055422B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lastRenderedPageBreak/>
        <w:t xml:space="preserve">3.6 </w:t>
      </w:r>
      <w:r w:rsidR="0079064B">
        <w:rPr>
          <w:b/>
          <w:lang w:val="en-US"/>
        </w:rPr>
        <w:t>TrainingCategories</w:t>
      </w:r>
      <w:r>
        <w:rPr>
          <w:b/>
          <w:lang w:val="en-US"/>
        </w:rPr>
        <w:t xml:space="preserve"> </w:t>
      </w:r>
      <w:r w:rsidRPr="00E627D3">
        <w:rPr>
          <w:b/>
          <w:lang w:val="en-US"/>
        </w:rPr>
        <w:t>table</w:t>
      </w:r>
    </w:p>
    <w:p w:rsidR="0055422B" w:rsidRPr="00E627D3" w:rsidRDefault="0055422B" w:rsidP="0055422B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55422B" w:rsidRDefault="0055422B" w:rsidP="0055422B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="0008293B">
        <w:rPr>
          <w:lang w:val="en-US"/>
        </w:rPr>
        <w:t>Training</w:t>
      </w:r>
      <w:r w:rsidR="00E8562A">
        <w:rPr>
          <w:lang w:val="en-US"/>
        </w:rPr>
        <w:t>Categories</w:t>
      </w:r>
      <w:r>
        <w:rPr>
          <w:lang w:val="en-US"/>
        </w:rPr>
        <w:t xml:space="preserve"> table contains information about </w:t>
      </w:r>
      <w:r w:rsidR="0084371E">
        <w:rPr>
          <w:lang w:val="en-US"/>
        </w:rPr>
        <w:t xml:space="preserve">which </w:t>
      </w:r>
      <w:r w:rsidR="0079064B">
        <w:rPr>
          <w:lang w:val="en-US"/>
        </w:rPr>
        <w:t>training</w:t>
      </w:r>
      <w:r w:rsidR="0084371E">
        <w:rPr>
          <w:lang w:val="en-US"/>
        </w:rPr>
        <w:t xml:space="preserve"> is part of which category</w:t>
      </w:r>
      <w:r>
        <w:rPr>
          <w:lang w:val="en-US"/>
        </w:rPr>
        <w:t>.</w:t>
      </w:r>
    </w:p>
    <w:p w:rsidR="0055422B" w:rsidRDefault="0055422B" w:rsidP="0055422B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55422B" w:rsidRDefault="0055422B" w:rsidP="0055422B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55422B" w:rsidTr="00F92121">
        <w:trPr>
          <w:cnfStyle w:val="100000000000"/>
        </w:trPr>
        <w:tc>
          <w:tcPr>
            <w:cnfStyle w:val="001000000000"/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55422B" w:rsidTr="00F92121">
        <w:trPr>
          <w:cnfStyle w:val="000000100000"/>
        </w:trPr>
        <w:tc>
          <w:tcPr>
            <w:cnfStyle w:val="001000000000"/>
            <w:tcW w:w="2551" w:type="dxa"/>
          </w:tcPr>
          <w:p w:rsidR="0055422B" w:rsidRPr="000B3B75" w:rsidRDefault="0079064B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55422B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55422B" w:rsidRDefault="0079064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5422B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55422B" w:rsidTr="00F92121">
        <w:trPr>
          <w:cnfStyle w:val="000000010000"/>
        </w:trPr>
        <w:tc>
          <w:tcPr>
            <w:cnfStyle w:val="001000000000"/>
            <w:tcW w:w="2551" w:type="dxa"/>
          </w:tcPr>
          <w:p w:rsidR="0055422B" w:rsidRDefault="0079064B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Training</w:t>
            </w:r>
            <w:r w:rsidR="0055422B" w:rsidRPr="0055422B">
              <w:rPr>
                <w:b w:val="0"/>
                <w:lang w:val="en-US"/>
              </w:rPr>
              <w:t>Id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55422B" w:rsidRPr="000B3B75" w:rsidRDefault="00A433EA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5422B" w:rsidRPr="000B3B75">
              <w:rPr>
                <w:lang w:val="en-US"/>
              </w:rPr>
              <w:t>dentity column</w:t>
            </w:r>
            <w:r w:rsidR="0055422B">
              <w:rPr>
                <w:lang w:val="en-US"/>
              </w:rPr>
              <w:t xml:space="preserve"> from course table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55422B" w:rsidTr="00F92121">
        <w:trPr>
          <w:cnfStyle w:val="000000100000"/>
        </w:trPr>
        <w:tc>
          <w:tcPr>
            <w:cnfStyle w:val="001000000000"/>
            <w:tcW w:w="2551" w:type="dxa"/>
          </w:tcPr>
          <w:p w:rsidR="0055422B" w:rsidRDefault="00A433EA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</w:t>
            </w:r>
            <w:r w:rsidR="0055422B" w:rsidRPr="0055422B">
              <w:rPr>
                <w:b w:val="0"/>
                <w:lang w:val="en-US"/>
              </w:rPr>
              <w:t>ategoryId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55422B" w:rsidRPr="000B3B75" w:rsidRDefault="00A433EA" w:rsidP="0055422B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5422B" w:rsidRPr="000B3B75">
              <w:rPr>
                <w:lang w:val="en-US"/>
              </w:rPr>
              <w:t>dentity column</w:t>
            </w:r>
            <w:r w:rsidR="0055422B">
              <w:rPr>
                <w:lang w:val="en-US"/>
              </w:rPr>
              <w:t xml:space="preserve"> from category table</w:t>
            </w:r>
          </w:p>
        </w:tc>
        <w:tc>
          <w:tcPr>
            <w:tcW w:w="2551" w:type="dxa"/>
          </w:tcPr>
          <w:p w:rsidR="0055422B" w:rsidRDefault="0055422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</w:tbl>
    <w:p w:rsidR="0055422B" w:rsidRDefault="0055422B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3E02BE" w:rsidRDefault="003E02B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BC2400" w:rsidRDefault="00BC2400" w:rsidP="00BC2400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>3.</w:t>
      </w:r>
      <w:r w:rsidR="006836B6">
        <w:rPr>
          <w:b/>
          <w:lang w:val="en-US"/>
        </w:rPr>
        <w:t>7</w:t>
      </w:r>
      <w:r>
        <w:rPr>
          <w:b/>
          <w:lang w:val="en-US"/>
        </w:rPr>
        <w:t xml:space="preserve"> User</w:t>
      </w:r>
      <w:r w:rsidR="00E8562A">
        <w:rPr>
          <w:b/>
          <w:lang w:val="en-US"/>
        </w:rPr>
        <w:t>s</w:t>
      </w:r>
      <w:r w:rsidRPr="00E627D3">
        <w:rPr>
          <w:b/>
          <w:lang w:val="en-US"/>
        </w:rPr>
        <w:t xml:space="preserve"> table</w:t>
      </w:r>
    </w:p>
    <w:p w:rsidR="00BC2400" w:rsidRPr="00E627D3" w:rsidRDefault="00BC2400" w:rsidP="00BC2400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BC2400" w:rsidRDefault="00BC2400" w:rsidP="00BC2400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The User</w:t>
      </w:r>
      <w:r w:rsidR="00E8562A">
        <w:rPr>
          <w:lang w:val="en-US"/>
        </w:rPr>
        <w:t>s</w:t>
      </w:r>
      <w:r>
        <w:rPr>
          <w:lang w:val="en-US"/>
        </w:rPr>
        <w:t xml:space="preserve"> table contains information about logged in user.</w:t>
      </w:r>
    </w:p>
    <w:p w:rsidR="007A6DAE" w:rsidRDefault="007A6DAE" w:rsidP="00BC2400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BC2400" w:rsidRDefault="00BC2400" w:rsidP="00BC2400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BC2400" w:rsidTr="00F92121">
        <w:trPr>
          <w:cnfStyle w:val="100000000000"/>
        </w:trPr>
        <w:tc>
          <w:tcPr>
            <w:cnfStyle w:val="001000000000"/>
            <w:tcW w:w="2551" w:type="dxa"/>
          </w:tcPr>
          <w:p w:rsidR="00BC2400" w:rsidRDefault="00BC2400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BC2400" w:rsidRDefault="00BC2400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BC2400" w:rsidRDefault="00BC2400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BC2400" w:rsidRDefault="00BC2400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BC2400" w:rsidTr="00F92121">
        <w:trPr>
          <w:cnfStyle w:val="000000100000"/>
        </w:trPr>
        <w:tc>
          <w:tcPr>
            <w:cnfStyle w:val="001000000000"/>
            <w:tcW w:w="2551" w:type="dxa"/>
          </w:tcPr>
          <w:p w:rsidR="00BC2400" w:rsidRPr="000B3B75" w:rsidRDefault="00983732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BC2400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BC2400" w:rsidRDefault="00BC2400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BC2400" w:rsidRDefault="00055FFB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BC2400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BC2400" w:rsidRDefault="00BC2400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</w:tbl>
    <w:p w:rsidR="00BC2400" w:rsidRDefault="00BC240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F92121" w:rsidRDefault="00F92121" w:rsidP="00F92121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F92121" w:rsidRDefault="00F92121" w:rsidP="00F92121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>3.8 Language</w:t>
      </w:r>
      <w:r w:rsidR="00E8562A">
        <w:rPr>
          <w:b/>
          <w:lang w:val="en-US"/>
        </w:rPr>
        <w:t>s</w:t>
      </w:r>
      <w:r>
        <w:rPr>
          <w:b/>
          <w:lang w:val="en-US"/>
        </w:rPr>
        <w:t xml:space="preserve"> </w:t>
      </w:r>
      <w:r w:rsidRPr="00E627D3">
        <w:rPr>
          <w:b/>
          <w:lang w:val="en-US"/>
        </w:rPr>
        <w:t>table</w:t>
      </w:r>
    </w:p>
    <w:p w:rsidR="00F92121" w:rsidRPr="00E627D3" w:rsidRDefault="00F92121" w:rsidP="00F92121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F92121" w:rsidRDefault="00F92121" w:rsidP="00F92121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Language table contains information about </w:t>
      </w:r>
      <w:r w:rsidR="007A6DAE">
        <w:rPr>
          <w:lang w:val="en-US"/>
        </w:rPr>
        <w:t>languages</w:t>
      </w:r>
      <w:r>
        <w:rPr>
          <w:lang w:val="en-US"/>
        </w:rPr>
        <w:t>.</w:t>
      </w:r>
    </w:p>
    <w:p w:rsidR="007A6DAE" w:rsidRDefault="007A6DAE" w:rsidP="00F92121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It should be possible to add, update </w:t>
      </w:r>
      <w:r w:rsidR="003E381C">
        <w:rPr>
          <w:lang w:val="en-US"/>
        </w:rPr>
        <w:t>or delete data from this table.</w:t>
      </w:r>
    </w:p>
    <w:p w:rsidR="00F92121" w:rsidRDefault="00F92121" w:rsidP="00F92121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F92121" w:rsidTr="00F92121">
        <w:trPr>
          <w:cnfStyle w:val="100000000000"/>
        </w:trPr>
        <w:tc>
          <w:tcPr>
            <w:cnfStyle w:val="001000000000"/>
            <w:tcW w:w="2551" w:type="dxa"/>
          </w:tcPr>
          <w:p w:rsidR="00F92121" w:rsidRDefault="00F92121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F92121" w:rsidRDefault="00F92121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F92121" w:rsidRDefault="00F92121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F92121" w:rsidRDefault="00F92121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F92121" w:rsidTr="00F92121">
        <w:trPr>
          <w:cnfStyle w:val="000000100000"/>
        </w:trPr>
        <w:tc>
          <w:tcPr>
            <w:cnfStyle w:val="001000000000"/>
            <w:tcW w:w="2551" w:type="dxa"/>
          </w:tcPr>
          <w:p w:rsidR="00F92121" w:rsidRPr="000B3B75" w:rsidRDefault="00F74C86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F92121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F92121" w:rsidRDefault="00F92121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F92121" w:rsidRDefault="00F74C86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92121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F92121" w:rsidRDefault="00F92121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C54294" w:rsidTr="00F92121">
        <w:trPr>
          <w:cnfStyle w:val="000000010000"/>
        </w:trPr>
        <w:tc>
          <w:tcPr>
            <w:cnfStyle w:val="001000000000"/>
            <w:tcW w:w="2551" w:type="dxa"/>
          </w:tcPr>
          <w:p w:rsidR="00C54294" w:rsidRDefault="00C54294" w:rsidP="00F92121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Name</w:t>
            </w:r>
          </w:p>
        </w:tc>
        <w:tc>
          <w:tcPr>
            <w:tcW w:w="2551" w:type="dxa"/>
          </w:tcPr>
          <w:p w:rsidR="00C54294" w:rsidRDefault="00C54294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2551" w:type="dxa"/>
          </w:tcPr>
          <w:p w:rsidR="00C54294" w:rsidRDefault="00C54294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Language name</w:t>
            </w:r>
          </w:p>
        </w:tc>
        <w:tc>
          <w:tcPr>
            <w:tcW w:w="2551" w:type="dxa"/>
          </w:tcPr>
          <w:p w:rsidR="00C54294" w:rsidRDefault="00C54294" w:rsidP="00F92121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00919" w:rsidRDefault="00000919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0E5CDE" w:rsidRDefault="000E5CD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0E5CDE" w:rsidRDefault="000E5CDE" w:rsidP="000E5CDE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 xml:space="preserve">3.9 </w:t>
      </w:r>
      <w:r w:rsidR="00FA20D0">
        <w:rPr>
          <w:b/>
          <w:lang w:val="en-US"/>
        </w:rPr>
        <w:t>Training</w:t>
      </w:r>
      <w:r w:rsidRPr="000E5CDE">
        <w:rPr>
          <w:b/>
          <w:lang w:val="en-US"/>
        </w:rPr>
        <w:t>Type</w:t>
      </w:r>
      <w:r w:rsidR="00F74C86">
        <w:rPr>
          <w:b/>
          <w:lang w:val="en-US"/>
        </w:rPr>
        <w:t>s</w:t>
      </w:r>
      <w:r>
        <w:rPr>
          <w:b/>
          <w:lang w:val="en-US"/>
        </w:rPr>
        <w:t xml:space="preserve"> </w:t>
      </w:r>
      <w:r w:rsidRPr="00E627D3">
        <w:rPr>
          <w:b/>
          <w:lang w:val="en-US"/>
        </w:rPr>
        <w:t>table</w:t>
      </w:r>
    </w:p>
    <w:p w:rsidR="000E5CDE" w:rsidRPr="00E627D3" w:rsidRDefault="000E5CDE" w:rsidP="000E5CDE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0E5CDE" w:rsidRDefault="000E5CDE" w:rsidP="000E5CDE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="006D375C">
        <w:rPr>
          <w:lang w:val="en-US"/>
        </w:rPr>
        <w:t>Training</w:t>
      </w:r>
      <w:r w:rsidRPr="000E5CDE">
        <w:rPr>
          <w:lang w:val="en-US"/>
        </w:rPr>
        <w:t>Type</w:t>
      </w:r>
      <w:r w:rsidR="00FA20D0">
        <w:rPr>
          <w:lang w:val="en-US"/>
        </w:rPr>
        <w:t>s</w:t>
      </w:r>
      <w:r>
        <w:rPr>
          <w:lang w:val="en-US"/>
        </w:rPr>
        <w:t xml:space="preserve"> table contains information about </w:t>
      </w:r>
      <w:r w:rsidR="00E55847">
        <w:rPr>
          <w:lang w:val="en-US"/>
        </w:rPr>
        <w:t>training</w:t>
      </w:r>
      <w:r>
        <w:rPr>
          <w:lang w:val="en-US"/>
        </w:rPr>
        <w:t xml:space="preserve"> types.</w:t>
      </w:r>
    </w:p>
    <w:p w:rsidR="000E5CDE" w:rsidRDefault="000E5CDE" w:rsidP="000E5CDE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0E5CDE" w:rsidRDefault="000E5CDE" w:rsidP="000E5CDE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0E5CDE" w:rsidTr="00AA013D">
        <w:trPr>
          <w:cnfStyle w:val="100000000000"/>
        </w:trPr>
        <w:tc>
          <w:tcPr>
            <w:cnfStyle w:val="001000000000"/>
            <w:tcW w:w="2551" w:type="dxa"/>
          </w:tcPr>
          <w:p w:rsidR="000E5CDE" w:rsidRDefault="000E5CDE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0E5CDE" w:rsidRDefault="000E5CDE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0E5CDE" w:rsidRDefault="000E5CDE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0E5CDE" w:rsidRDefault="000E5CDE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E5CDE" w:rsidTr="00AA013D">
        <w:trPr>
          <w:cnfStyle w:val="000000100000"/>
        </w:trPr>
        <w:tc>
          <w:tcPr>
            <w:cnfStyle w:val="001000000000"/>
            <w:tcW w:w="2551" w:type="dxa"/>
          </w:tcPr>
          <w:p w:rsidR="000E5CDE" w:rsidRPr="000B3B75" w:rsidRDefault="003018D9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0E5CDE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0E5CDE" w:rsidRDefault="000E5CDE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0E5CDE" w:rsidRDefault="003018D9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E5CDE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0E5CDE" w:rsidRDefault="000E5CDE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1A2335" w:rsidTr="00AA013D">
        <w:trPr>
          <w:cnfStyle w:val="000000010000"/>
        </w:trPr>
        <w:tc>
          <w:tcPr>
            <w:cnfStyle w:val="001000000000"/>
            <w:tcW w:w="2551" w:type="dxa"/>
          </w:tcPr>
          <w:p w:rsidR="001A2335" w:rsidRDefault="001A2335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Description</w:t>
            </w:r>
          </w:p>
        </w:tc>
        <w:tc>
          <w:tcPr>
            <w:tcW w:w="2551" w:type="dxa"/>
          </w:tcPr>
          <w:p w:rsidR="001A2335" w:rsidRDefault="001A2335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2551" w:type="dxa"/>
          </w:tcPr>
          <w:p w:rsidR="001A2335" w:rsidRDefault="001A2335" w:rsidP="001A2335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Training type </w:t>
            </w:r>
            <w:r w:rsidR="00927444"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1A2335" w:rsidRDefault="001A2335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E5CDE" w:rsidRDefault="000E5CDE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64083" w:rsidRDefault="00164083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7D1E80" w:rsidRDefault="007D1E80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164083" w:rsidRDefault="00164083" w:rsidP="00164083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lastRenderedPageBreak/>
        <w:t xml:space="preserve">3.10 </w:t>
      </w:r>
      <w:r w:rsidRPr="00164083">
        <w:rPr>
          <w:b/>
          <w:lang w:val="en-US"/>
        </w:rPr>
        <w:t>TrainingRequest</w:t>
      </w:r>
      <w:r w:rsidR="006D375C">
        <w:rPr>
          <w:b/>
          <w:lang w:val="en-US"/>
        </w:rPr>
        <w:t>s</w:t>
      </w:r>
      <w:r w:rsidR="00527691">
        <w:rPr>
          <w:b/>
          <w:lang w:val="en-US"/>
        </w:rPr>
        <w:t xml:space="preserve"> </w:t>
      </w:r>
      <w:r>
        <w:rPr>
          <w:b/>
          <w:lang w:val="en-US"/>
        </w:rPr>
        <w:t>t</w:t>
      </w:r>
      <w:r w:rsidRPr="008D3950">
        <w:rPr>
          <w:b/>
          <w:lang w:val="en-US"/>
        </w:rPr>
        <w:t>able</w:t>
      </w:r>
    </w:p>
    <w:p w:rsidR="00164083" w:rsidRPr="008D3950" w:rsidRDefault="00164083" w:rsidP="00164083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164083" w:rsidRDefault="00164083" w:rsidP="00164083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Pr="00164083">
        <w:rPr>
          <w:lang w:val="en-US"/>
        </w:rPr>
        <w:t>TrainingRequest</w:t>
      </w:r>
      <w:r w:rsidR="00A03B09">
        <w:rPr>
          <w:lang w:val="en-US"/>
        </w:rPr>
        <w:t>s</w:t>
      </w:r>
      <w:r>
        <w:rPr>
          <w:lang w:val="en-US"/>
        </w:rPr>
        <w:t xml:space="preserve"> table should provide </w:t>
      </w:r>
      <w:r w:rsidR="003B35DA">
        <w:rPr>
          <w:lang w:val="en-US"/>
        </w:rPr>
        <w:t>information’s</w:t>
      </w:r>
      <w:r>
        <w:rPr>
          <w:lang w:val="en-US"/>
        </w:rPr>
        <w:t xml:space="preserve"> about all </w:t>
      </w:r>
      <w:r w:rsidR="00E1315F">
        <w:rPr>
          <w:lang w:val="en-US"/>
        </w:rPr>
        <w:t>training</w:t>
      </w:r>
      <w:r>
        <w:rPr>
          <w:lang w:val="en-US"/>
        </w:rPr>
        <w:t xml:space="preserve"> requests requested by a specific user.</w:t>
      </w:r>
    </w:p>
    <w:p w:rsidR="00B66273" w:rsidRPr="008D3950" w:rsidRDefault="00B66273" w:rsidP="00164083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164083" w:rsidRDefault="00164083" w:rsidP="00164083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164083" w:rsidTr="00AA013D">
        <w:trPr>
          <w:cnfStyle w:val="100000000000"/>
        </w:trPr>
        <w:tc>
          <w:tcPr>
            <w:cnfStyle w:val="001000000000"/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164083" w:rsidTr="00AA013D">
        <w:trPr>
          <w:cnfStyle w:val="000000100000"/>
        </w:trPr>
        <w:tc>
          <w:tcPr>
            <w:cnfStyle w:val="001000000000"/>
            <w:tcW w:w="2551" w:type="dxa"/>
          </w:tcPr>
          <w:p w:rsidR="00164083" w:rsidRPr="000B3B75" w:rsidRDefault="00965C0A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164083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164083" w:rsidRDefault="00965C0A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64083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164083" w:rsidTr="00AA013D">
        <w:trPr>
          <w:cnfStyle w:val="000000010000"/>
        </w:trPr>
        <w:tc>
          <w:tcPr>
            <w:cnfStyle w:val="001000000000"/>
            <w:tcW w:w="2551" w:type="dxa"/>
          </w:tcPr>
          <w:p w:rsidR="00164083" w:rsidRPr="000B3B75" w:rsidRDefault="00965C0A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</w:t>
            </w:r>
            <w:r w:rsidR="008C2993">
              <w:rPr>
                <w:b w:val="0"/>
                <w:lang w:val="en-US"/>
              </w:rPr>
              <w:t>serId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164083" w:rsidRDefault="00965C0A" w:rsidP="008C2993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64083" w:rsidRPr="000B3B75">
              <w:rPr>
                <w:lang w:val="en-US"/>
              </w:rPr>
              <w:t>dentity column</w:t>
            </w:r>
            <w:r w:rsidR="00164083">
              <w:rPr>
                <w:lang w:val="en-US"/>
              </w:rPr>
              <w:t xml:space="preserve"> from </w:t>
            </w:r>
            <w:r w:rsidR="008C2993">
              <w:rPr>
                <w:lang w:val="en-US"/>
              </w:rPr>
              <w:t xml:space="preserve">user </w:t>
            </w:r>
            <w:r w:rsidR="00164083">
              <w:rPr>
                <w:lang w:val="en-US"/>
              </w:rPr>
              <w:t xml:space="preserve"> table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7D1E80" w:rsidTr="00AA013D">
        <w:trPr>
          <w:cnfStyle w:val="000000100000"/>
        </w:trPr>
        <w:tc>
          <w:tcPr>
            <w:cnfStyle w:val="001000000000"/>
            <w:tcW w:w="2551" w:type="dxa"/>
          </w:tcPr>
          <w:p w:rsidR="007D1E80" w:rsidRDefault="007D1E80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</w:p>
        </w:tc>
        <w:tc>
          <w:tcPr>
            <w:tcW w:w="2551" w:type="dxa"/>
          </w:tcPr>
          <w:p w:rsidR="007D1E80" w:rsidRDefault="007D1E80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7D1E80" w:rsidRDefault="007D1E80" w:rsidP="008C2993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</w:p>
        </w:tc>
        <w:tc>
          <w:tcPr>
            <w:tcW w:w="2551" w:type="dxa"/>
          </w:tcPr>
          <w:p w:rsidR="007D1E80" w:rsidRDefault="007D1E80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</w:p>
        </w:tc>
      </w:tr>
      <w:tr w:rsidR="00164083" w:rsidTr="00AA013D">
        <w:trPr>
          <w:cnfStyle w:val="000000010000"/>
        </w:trPr>
        <w:tc>
          <w:tcPr>
            <w:cnfStyle w:val="001000000000"/>
            <w:tcW w:w="2551" w:type="dxa"/>
          </w:tcPr>
          <w:p w:rsidR="00164083" w:rsidRPr="000B3B75" w:rsidRDefault="001E0BF4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Training</w:t>
            </w:r>
            <w:r w:rsidR="008C2993">
              <w:rPr>
                <w:b w:val="0"/>
                <w:lang w:val="en-US"/>
              </w:rPr>
              <w:t>Id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164083" w:rsidRDefault="001E0BF4" w:rsidP="001E0BF4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64083" w:rsidRPr="000B3B75">
              <w:rPr>
                <w:lang w:val="en-US"/>
              </w:rPr>
              <w:t>dentity column</w:t>
            </w:r>
            <w:r w:rsidR="00164083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training </w:t>
            </w:r>
            <w:r w:rsidR="00164083">
              <w:rPr>
                <w:lang w:val="en-US"/>
              </w:rPr>
              <w:t>table</w:t>
            </w:r>
          </w:p>
        </w:tc>
        <w:tc>
          <w:tcPr>
            <w:tcW w:w="2551" w:type="dxa"/>
          </w:tcPr>
          <w:p w:rsidR="00164083" w:rsidRDefault="00164083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FB17F2" w:rsidRPr="00FB17F2" w:rsidTr="00AA013D">
        <w:trPr>
          <w:cnfStyle w:val="000000100000"/>
        </w:trPr>
        <w:tc>
          <w:tcPr>
            <w:cnfStyle w:val="001000000000"/>
            <w:tcW w:w="2551" w:type="dxa"/>
          </w:tcPr>
          <w:p w:rsidR="00FB17F2" w:rsidRDefault="00FB17F2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TrainingRequestStateId</w:t>
            </w:r>
          </w:p>
        </w:tc>
        <w:tc>
          <w:tcPr>
            <w:tcW w:w="2551" w:type="dxa"/>
          </w:tcPr>
          <w:p w:rsidR="00FB17F2" w:rsidRDefault="00FB17F2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FB17F2" w:rsidRDefault="00FB17F2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0B3B75">
              <w:rPr>
                <w:lang w:val="en-US"/>
              </w:rPr>
              <w:t>dentity column</w:t>
            </w:r>
            <w:r>
              <w:rPr>
                <w:lang w:val="en-US"/>
              </w:rPr>
              <w:t xml:space="preserve"> from training</w:t>
            </w:r>
            <w:r>
              <w:rPr>
                <w:lang w:val="en-US"/>
              </w:rPr>
              <w:t xml:space="preserve"> request state</w:t>
            </w:r>
            <w:r>
              <w:rPr>
                <w:lang w:val="en-US"/>
              </w:rPr>
              <w:t xml:space="preserve"> table</w:t>
            </w:r>
          </w:p>
        </w:tc>
        <w:tc>
          <w:tcPr>
            <w:tcW w:w="2551" w:type="dxa"/>
          </w:tcPr>
          <w:p w:rsidR="00FB17F2" w:rsidRDefault="00FB17F2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DA0AEF" w:rsidRPr="00FB17F2" w:rsidTr="00AA013D">
        <w:trPr>
          <w:cnfStyle w:val="000000010000"/>
        </w:trPr>
        <w:tc>
          <w:tcPr>
            <w:cnfStyle w:val="001000000000"/>
            <w:tcW w:w="2551" w:type="dxa"/>
          </w:tcPr>
          <w:p w:rsidR="00DA0AEF" w:rsidRDefault="00DA0AEF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Comment</w:t>
            </w:r>
          </w:p>
        </w:tc>
        <w:tc>
          <w:tcPr>
            <w:tcW w:w="2551" w:type="dxa"/>
          </w:tcPr>
          <w:p w:rsidR="00DA0AEF" w:rsidRDefault="00DA0AEF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Text (255)</w:t>
            </w:r>
          </w:p>
        </w:tc>
        <w:tc>
          <w:tcPr>
            <w:tcW w:w="2551" w:type="dxa"/>
          </w:tcPr>
          <w:p w:rsidR="00DA0AEF" w:rsidRDefault="00DA0AEF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Comment regarding specific training request</w:t>
            </w:r>
          </w:p>
        </w:tc>
        <w:tc>
          <w:tcPr>
            <w:tcW w:w="2551" w:type="dxa"/>
          </w:tcPr>
          <w:p w:rsidR="00DA0AEF" w:rsidRDefault="00DA0AEF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</w:tbl>
    <w:p w:rsidR="00164083" w:rsidRDefault="00164083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9D77BC" w:rsidRDefault="009D77BC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046C5A" w:rsidRDefault="00046C5A" w:rsidP="00046C5A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 xml:space="preserve">3.11 </w:t>
      </w:r>
      <w:r w:rsidRPr="00AA013D">
        <w:rPr>
          <w:b/>
          <w:lang w:val="en-US"/>
        </w:rPr>
        <w:t>Training</w:t>
      </w:r>
      <w:r>
        <w:rPr>
          <w:b/>
          <w:lang w:val="en-US"/>
        </w:rPr>
        <w:t xml:space="preserve">RequestStates </w:t>
      </w:r>
      <w:r w:rsidRPr="00E627D3">
        <w:rPr>
          <w:b/>
          <w:lang w:val="en-US"/>
        </w:rPr>
        <w:t>table</w:t>
      </w:r>
    </w:p>
    <w:p w:rsidR="00046C5A" w:rsidRPr="00E627D3" w:rsidRDefault="00046C5A" w:rsidP="00046C5A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046C5A" w:rsidRDefault="00046C5A" w:rsidP="00046C5A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Pr="00D73985">
        <w:rPr>
          <w:lang w:val="en-US"/>
        </w:rPr>
        <w:t>Training</w:t>
      </w:r>
      <w:r w:rsidR="009D77BC">
        <w:rPr>
          <w:lang w:val="en-US"/>
        </w:rPr>
        <w:t>States</w:t>
      </w:r>
      <w:r>
        <w:rPr>
          <w:lang w:val="en-US"/>
        </w:rPr>
        <w:t xml:space="preserve"> table contains information about </w:t>
      </w:r>
      <w:r w:rsidR="009D77BC">
        <w:rPr>
          <w:lang w:val="en-US"/>
        </w:rPr>
        <w:t>which state a training request can have</w:t>
      </w:r>
      <w:r>
        <w:rPr>
          <w:lang w:val="en-US"/>
        </w:rPr>
        <w:t>.</w:t>
      </w:r>
    </w:p>
    <w:p w:rsidR="00046C5A" w:rsidRDefault="00046C5A" w:rsidP="00046C5A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046C5A" w:rsidRDefault="00046C5A" w:rsidP="00046C5A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046C5A" w:rsidTr="00870F74">
        <w:trPr>
          <w:cnfStyle w:val="100000000000"/>
        </w:trPr>
        <w:tc>
          <w:tcPr>
            <w:cnfStyle w:val="001000000000"/>
            <w:tcW w:w="2551" w:type="dxa"/>
          </w:tcPr>
          <w:p w:rsidR="00046C5A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046C5A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046C5A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046C5A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046C5A" w:rsidTr="00870F74">
        <w:trPr>
          <w:cnfStyle w:val="000000100000"/>
        </w:trPr>
        <w:tc>
          <w:tcPr>
            <w:cnfStyle w:val="001000000000"/>
            <w:tcW w:w="2551" w:type="dxa"/>
          </w:tcPr>
          <w:p w:rsidR="00046C5A" w:rsidRPr="000B3B75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046C5A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046C5A" w:rsidRDefault="009D77BC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046C5A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046C5A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046C5A" w:rsidTr="00870F74">
        <w:trPr>
          <w:cnfStyle w:val="000000010000"/>
        </w:trPr>
        <w:tc>
          <w:tcPr>
            <w:cnfStyle w:val="001000000000"/>
            <w:tcW w:w="2551" w:type="dxa"/>
          </w:tcPr>
          <w:p w:rsidR="00046C5A" w:rsidRPr="000B3B75" w:rsidRDefault="009D77BC" w:rsidP="00870F74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State</w:t>
            </w:r>
          </w:p>
        </w:tc>
        <w:tc>
          <w:tcPr>
            <w:tcW w:w="2551" w:type="dxa"/>
          </w:tcPr>
          <w:p w:rsidR="00046C5A" w:rsidRDefault="00046C5A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046C5A" w:rsidRDefault="009D77BC" w:rsidP="00870F74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Training request state</w:t>
            </w:r>
          </w:p>
        </w:tc>
        <w:tc>
          <w:tcPr>
            <w:tcW w:w="2551" w:type="dxa"/>
          </w:tcPr>
          <w:p w:rsidR="00046C5A" w:rsidRDefault="00046C5A" w:rsidP="009D77BC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 w:rsidR="00046C5A" w:rsidRDefault="00046C5A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A013D" w:rsidRDefault="00AA013D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p w:rsidR="00AA013D" w:rsidRDefault="00046C5A" w:rsidP="00AA013D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t>3.12</w:t>
      </w:r>
      <w:r w:rsidR="00AA013D">
        <w:rPr>
          <w:b/>
          <w:lang w:val="en-US"/>
        </w:rPr>
        <w:t xml:space="preserve"> </w:t>
      </w:r>
      <w:r w:rsidR="00AA013D" w:rsidRPr="00AA013D">
        <w:rPr>
          <w:b/>
          <w:lang w:val="en-US"/>
        </w:rPr>
        <w:t>TrainingEventParticipants</w:t>
      </w:r>
      <w:r w:rsidR="00AA013D">
        <w:rPr>
          <w:b/>
          <w:lang w:val="en-US"/>
        </w:rPr>
        <w:t xml:space="preserve"> </w:t>
      </w:r>
      <w:r w:rsidR="00AA013D" w:rsidRPr="00E627D3">
        <w:rPr>
          <w:b/>
          <w:lang w:val="en-US"/>
        </w:rPr>
        <w:t>table</w:t>
      </w:r>
    </w:p>
    <w:p w:rsidR="00AA013D" w:rsidRPr="00E627D3" w:rsidRDefault="00AA013D" w:rsidP="00AA013D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AA013D" w:rsidRDefault="00AA013D" w:rsidP="00AA013D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="00D73985" w:rsidRPr="00D73985">
        <w:rPr>
          <w:lang w:val="en-US"/>
        </w:rPr>
        <w:t>TrainingEventParticipants</w:t>
      </w:r>
      <w:r w:rsidR="00D73985">
        <w:rPr>
          <w:lang w:val="en-US"/>
        </w:rPr>
        <w:t xml:space="preserve"> </w:t>
      </w:r>
      <w:r>
        <w:rPr>
          <w:lang w:val="en-US"/>
        </w:rPr>
        <w:t>table contains information</w:t>
      </w:r>
      <w:r w:rsidR="00D73985">
        <w:rPr>
          <w:lang w:val="en-US"/>
        </w:rPr>
        <w:t xml:space="preserve"> about all</w:t>
      </w:r>
      <w:r>
        <w:rPr>
          <w:lang w:val="en-US"/>
        </w:rPr>
        <w:t xml:space="preserve"> </w:t>
      </w:r>
      <w:r w:rsidR="00D73985">
        <w:rPr>
          <w:lang w:val="en-US"/>
        </w:rPr>
        <w:t>participants for a training event.</w:t>
      </w:r>
    </w:p>
    <w:p w:rsidR="00840688" w:rsidRDefault="00840688" w:rsidP="00AA013D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AA013D" w:rsidRDefault="00AA013D" w:rsidP="00AA013D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AA013D" w:rsidTr="00AA013D">
        <w:trPr>
          <w:cnfStyle w:val="100000000000"/>
        </w:trPr>
        <w:tc>
          <w:tcPr>
            <w:cnfStyle w:val="001000000000"/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AA013D" w:rsidTr="00AA013D">
        <w:trPr>
          <w:cnfStyle w:val="000000100000"/>
        </w:trPr>
        <w:tc>
          <w:tcPr>
            <w:cnfStyle w:val="001000000000"/>
            <w:tcW w:w="2551" w:type="dxa"/>
          </w:tcPr>
          <w:p w:rsidR="00AA013D" w:rsidRPr="000B3B75" w:rsidRDefault="00874804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AA013D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AA013D" w:rsidRDefault="00D42169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A013D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AA013D" w:rsidTr="00AA013D">
        <w:trPr>
          <w:cnfStyle w:val="000000010000"/>
        </w:trPr>
        <w:tc>
          <w:tcPr>
            <w:cnfStyle w:val="001000000000"/>
            <w:tcW w:w="2551" w:type="dxa"/>
          </w:tcPr>
          <w:p w:rsidR="00AA013D" w:rsidRPr="000B3B75" w:rsidRDefault="000C1EA6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</w:t>
            </w:r>
            <w:r w:rsidR="00AA013D" w:rsidRPr="005D434A">
              <w:rPr>
                <w:b w:val="0"/>
                <w:lang w:val="en-US"/>
              </w:rPr>
              <w:t>rainingEventId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AA013D" w:rsidRDefault="00D42169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A013D" w:rsidRPr="000B3B75">
              <w:rPr>
                <w:lang w:val="en-US"/>
              </w:rPr>
              <w:t>dentity column</w:t>
            </w:r>
            <w:r w:rsidR="00AA013D">
              <w:rPr>
                <w:lang w:val="en-US"/>
              </w:rPr>
              <w:t xml:space="preserve"> from training event table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AA013D" w:rsidTr="00AA013D">
        <w:trPr>
          <w:cnfStyle w:val="000000100000"/>
        </w:trPr>
        <w:tc>
          <w:tcPr>
            <w:cnfStyle w:val="001000000000"/>
            <w:tcW w:w="2551" w:type="dxa"/>
          </w:tcPr>
          <w:p w:rsidR="00AA013D" w:rsidRPr="000B3B75" w:rsidRDefault="000C1EA6" w:rsidP="00AA013D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</w:t>
            </w:r>
            <w:r w:rsidR="00AA013D">
              <w:rPr>
                <w:b w:val="0"/>
                <w:lang w:val="en-US"/>
              </w:rPr>
              <w:t>serId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AA013D" w:rsidRDefault="00D42169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A013D" w:rsidRPr="000B3B75">
              <w:rPr>
                <w:lang w:val="en-US"/>
              </w:rPr>
              <w:t>dentity column</w:t>
            </w:r>
            <w:r w:rsidR="00AA013D">
              <w:rPr>
                <w:lang w:val="en-US"/>
              </w:rPr>
              <w:t xml:space="preserve"> from user table</w:t>
            </w:r>
          </w:p>
        </w:tc>
        <w:tc>
          <w:tcPr>
            <w:tcW w:w="2551" w:type="dxa"/>
          </w:tcPr>
          <w:p w:rsidR="00AA013D" w:rsidRDefault="00AA013D" w:rsidP="00AA013D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</w:tbl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9D77BC" w:rsidRDefault="009D77BC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9D77BC" w:rsidRDefault="009D77BC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9D77BC" w:rsidRDefault="009D77BC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046C5A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p w:rsidR="00DE60D8" w:rsidRDefault="00046C5A" w:rsidP="00DE60D8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  <w:r>
        <w:rPr>
          <w:b/>
          <w:lang w:val="en-US"/>
        </w:rPr>
        <w:lastRenderedPageBreak/>
        <w:t>3.13</w:t>
      </w:r>
      <w:r w:rsidR="00DE60D8">
        <w:rPr>
          <w:b/>
          <w:lang w:val="en-US"/>
        </w:rPr>
        <w:t xml:space="preserve"> </w:t>
      </w:r>
      <w:r w:rsidR="00756EEB">
        <w:rPr>
          <w:b/>
          <w:lang w:val="en-US"/>
        </w:rPr>
        <w:t>Training</w:t>
      </w:r>
      <w:r w:rsidR="00312986" w:rsidRPr="00312986">
        <w:rPr>
          <w:b/>
          <w:lang w:val="en-US"/>
        </w:rPr>
        <w:t>LanguageLecturer</w:t>
      </w:r>
      <w:r w:rsidR="00756EEB">
        <w:rPr>
          <w:b/>
          <w:lang w:val="en-US"/>
        </w:rPr>
        <w:t>s</w:t>
      </w:r>
      <w:r w:rsidR="00312986">
        <w:rPr>
          <w:b/>
          <w:lang w:val="en-US"/>
        </w:rPr>
        <w:t xml:space="preserve"> </w:t>
      </w:r>
      <w:r w:rsidR="00DE60D8" w:rsidRPr="00E627D3">
        <w:rPr>
          <w:b/>
          <w:lang w:val="en-US"/>
        </w:rPr>
        <w:t>table</w:t>
      </w:r>
    </w:p>
    <w:p w:rsidR="00DE60D8" w:rsidRPr="00E627D3" w:rsidRDefault="00DE60D8" w:rsidP="00DE60D8">
      <w:pPr>
        <w:overflowPunct/>
        <w:autoSpaceDE/>
        <w:autoSpaceDN/>
        <w:adjustRightInd/>
        <w:spacing w:after="0"/>
        <w:jc w:val="both"/>
        <w:textAlignment w:val="auto"/>
        <w:rPr>
          <w:b/>
          <w:lang w:val="en-US"/>
        </w:rPr>
      </w:pPr>
    </w:p>
    <w:p w:rsidR="00DE60D8" w:rsidRDefault="00DE60D8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 xml:space="preserve">The </w:t>
      </w:r>
      <w:r w:rsidR="00756EEB">
        <w:rPr>
          <w:lang w:val="en-US"/>
        </w:rPr>
        <w:t>Training</w:t>
      </w:r>
      <w:r w:rsidR="00312986" w:rsidRPr="00312986">
        <w:rPr>
          <w:lang w:val="en-US"/>
        </w:rPr>
        <w:t>LanguageLecturer</w:t>
      </w:r>
      <w:r w:rsidR="00756EEB">
        <w:rPr>
          <w:lang w:val="en-US"/>
        </w:rPr>
        <w:t>s</w:t>
      </w:r>
      <w:r w:rsidR="00312986">
        <w:rPr>
          <w:lang w:val="en-US"/>
        </w:rPr>
        <w:t xml:space="preserve"> </w:t>
      </w:r>
      <w:r>
        <w:rPr>
          <w:lang w:val="en-US"/>
        </w:rPr>
        <w:t xml:space="preserve">table contains information about </w:t>
      </w:r>
      <w:r w:rsidR="003960CB">
        <w:rPr>
          <w:lang w:val="en-US"/>
        </w:rPr>
        <w:t>trainings</w:t>
      </w:r>
      <w:r w:rsidR="00312986">
        <w:rPr>
          <w:lang w:val="en-US"/>
        </w:rPr>
        <w:t xml:space="preserve"> and </w:t>
      </w:r>
      <w:r w:rsidR="003960CB">
        <w:rPr>
          <w:lang w:val="en-US"/>
        </w:rPr>
        <w:t>training</w:t>
      </w:r>
      <w:r w:rsidR="00312986">
        <w:rPr>
          <w:lang w:val="en-US"/>
        </w:rPr>
        <w:t xml:space="preserve"> lecturer</w:t>
      </w:r>
      <w:r>
        <w:rPr>
          <w:lang w:val="en-US"/>
        </w:rPr>
        <w:t xml:space="preserve"> </w:t>
      </w:r>
      <w:r w:rsidR="00312986">
        <w:rPr>
          <w:lang w:val="en-US"/>
        </w:rPr>
        <w:t xml:space="preserve">and in which language the </w:t>
      </w:r>
      <w:r w:rsidR="0064780D">
        <w:rPr>
          <w:lang w:val="en-US"/>
        </w:rPr>
        <w:t>training</w:t>
      </w:r>
      <w:r w:rsidR="00312986">
        <w:rPr>
          <w:lang w:val="en-US"/>
        </w:rPr>
        <w:t xml:space="preserve"> will be performed.</w:t>
      </w:r>
    </w:p>
    <w:p w:rsidR="00DE60D8" w:rsidRDefault="00DE60D8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  <w:r>
        <w:rPr>
          <w:lang w:val="en-US"/>
        </w:rPr>
        <w:t>It should be possible to add, update or delete data from this table.</w:t>
      </w:r>
    </w:p>
    <w:p w:rsidR="00DE60D8" w:rsidRDefault="00DE60D8" w:rsidP="00DE60D8">
      <w:pPr>
        <w:overflowPunct/>
        <w:autoSpaceDE/>
        <w:autoSpaceDN/>
        <w:adjustRightInd/>
        <w:spacing w:after="0"/>
        <w:jc w:val="both"/>
        <w:textAlignment w:val="auto"/>
        <w:rPr>
          <w:lang w:val="en-US"/>
        </w:rPr>
      </w:pPr>
    </w:p>
    <w:tbl>
      <w:tblPr>
        <w:tblStyle w:val="HellesRaster-Akzent11"/>
        <w:tblW w:w="0" w:type="auto"/>
        <w:tblLook w:val="04A0"/>
      </w:tblPr>
      <w:tblGrid>
        <w:gridCol w:w="2551"/>
        <w:gridCol w:w="2551"/>
        <w:gridCol w:w="2551"/>
        <w:gridCol w:w="2551"/>
      </w:tblGrid>
      <w:tr w:rsidR="00DE60D8" w:rsidTr="00FB3349">
        <w:trPr>
          <w:cnfStyle w:val="100000000000"/>
        </w:trPr>
        <w:tc>
          <w:tcPr>
            <w:cnfStyle w:val="001000000000"/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Definitions</w:t>
            </w:r>
          </w:p>
        </w:tc>
      </w:tr>
      <w:tr w:rsidR="00DE60D8" w:rsidTr="00FB3349">
        <w:trPr>
          <w:cnfStyle w:val="000000100000"/>
        </w:trPr>
        <w:tc>
          <w:tcPr>
            <w:cnfStyle w:val="001000000000"/>
            <w:tcW w:w="2551" w:type="dxa"/>
          </w:tcPr>
          <w:p w:rsidR="00DE60D8" w:rsidRPr="000B3B75" w:rsidRDefault="00036B03" w:rsidP="00FB3349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</w:t>
            </w:r>
            <w:r w:rsidR="00DE60D8" w:rsidRPr="000B3B75">
              <w:rPr>
                <w:b w:val="0"/>
                <w:lang w:val="en-US"/>
              </w:rPr>
              <w:t>d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E60D8" w:rsidRDefault="001B7249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60D8" w:rsidRPr="000B3B75">
              <w:rPr>
                <w:lang w:val="en-US"/>
              </w:rPr>
              <w:t>dentity column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primary Key</w:t>
            </w:r>
          </w:p>
        </w:tc>
      </w:tr>
      <w:tr w:rsidR="00DE60D8" w:rsidTr="00FB3349">
        <w:trPr>
          <w:cnfStyle w:val="000000010000"/>
        </w:trPr>
        <w:tc>
          <w:tcPr>
            <w:cnfStyle w:val="001000000000"/>
            <w:tcW w:w="2551" w:type="dxa"/>
          </w:tcPr>
          <w:p w:rsidR="00DE60D8" w:rsidRPr="000B3B75" w:rsidRDefault="001E11F2" w:rsidP="00FB3349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Training</w:t>
            </w:r>
            <w:r w:rsidR="00DE60D8">
              <w:rPr>
                <w:b w:val="0"/>
                <w:lang w:val="en-US"/>
              </w:rPr>
              <w:t>Id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E60D8" w:rsidRDefault="001B7249" w:rsidP="001E11F2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60D8" w:rsidRPr="000B3B75">
              <w:rPr>
                <w:lang w:val="en-US"/>
              </w:rPr>
              <w:t>dentity column</w:t>
            </w:r>
            <w:r w:rsidR="00DE60D8">
              <w:rPr>
                <w:lang w:val="en-US"/>
              </w:rPr>
              <w:t xml:space="preserve"> from </w:t>
            </w:r>
            <w:r w:rsidR="001E11F2">
              <w:rPr>
                <w:lang w:val="en-US"/>
              </w:rPr>
              <w:t>training</w:t>
            </w:r>
            <w:r w:rsidR="00DE60D8">
              <w:rPr>
                <w:lang w:val="en-US"/>
              </w:rPr>
              <w:t xml:space="preserve"> table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DE60D8" w:rsidTr="00FB3349">
        <w:trPr>
          <w:cnfStyle w:val="000000100000"/>
        </w:trPr>
        <w:tc>
          <w:tcPr>
            <w:cnfStyle w:val="001000000000"/>
            <w:tcW w:w="2551" w:type="dxa"/>
          </w:tcPr>
          <w:p w:rsidR="00DE60D8" w:rsidRPr="000B3B75" w:rsidRDefault="00036B03" w:rsidP="00FB3349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DE60D8">
              <w:rPr>
                <w:b w:val="0"/>
                <w:lang w:val="en-US"/>
              </w:rPr>
              <w:t>anguageId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DE60D8" w:rsidRDefault="001B7249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DE60D8" w:rsidRPr="000B3B75">
              <w:rPr>
                <w:lang w:val="en-US"/>
              </w:rPr>
              <w:t>dentity column</w:t>
            </w:r>
            <w:r w:rsidR="00DE60D8">
              <w:rPr>
                <w:lang w:val="en-US"/>
              </w:rPr>
              <w:t xml:space="preserve"> from language table</w:t>
            </w:r>
          </w:p>
        </w:tc>
        <w:tc>
          <w:tcPr>
            <w:tcW w:w="2551" w:type="dxa"/>
          </w:tcPr>
          <w:p w:rsidR="00DE60D8" w:rsidRDefault="00DE60D8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  <w:tr w:rsidR="00312986" w:rsidTr="00FB3349">
        <w:trPr>
          <w:cnfStyle w:val="000000010000"/>
        </w:trPr>
        <w:tc>
          <w:tcPr>
            <w:cnfStyle w:val="001000000000"/>
            <w:tcW w:w="2551" w:type="dxa"/>
          </w:tcPr>
          <w:p w:rsidR="00312986" w:rsidRDefault="00036B03" w:rsidP="00FB3349">
            <w:pPr>
              <w:overflowPunct/>
              <w:autoSpaceDE/>
              <w:autoSpaceDN/>
              <w:adjustRightInd/>
              <w:spacing w:after="0"/>
              <w:textAlignment w:val="auto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U</w:t>
            </w:r>
            <w:r w:rsidR="00312986">
              <w:rPr>
                <w:b w:val="0"/>
                <w:lang w:val="en-US"/>
              </w:rPr>
              <w:t>serId</w:t>
            </w:r>
          </w:p>
        </w:tc>
        <w:tc>
          <w:tcPr>
            <w:tcW w:w="2551" w:type="dxa"/>
          </w:tcPr>
          <w:p w:rsidR="00312986" w:rsidRDefault="00312986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551" w:type="dxa"/>
          </w:tcPr>
          <w:p w:rsidR="00312986" w:rsidRDefault="001B7249" w:rsidP="00312986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312986" w:rsidRPr="000B3B75">
              <w:rPr>
                <w:lang w:val="en-US"/>
              </w:rPr>
              <w:t>dentity column</w:t>
            </w:r>
            <w:r w:rsidR="00312986">
              <w:rPr>
                <w:lang w:val="en-US"/>
              </w:rPr>
              <w:t xml:space="preserve"> from user table</w:t>
            </w:r>
          </w:p>
        </w:tc>
        <w:tc>
          <w:tcPr>
            <w:tcW w:w="2551" w:type="dxa"/>
          </w:tcPr>
          <w:p w:rsidR="00312986" w:rsidRDefault="00312986" w:rsidP="00FB3349">
            <w:pPr>
              <w:overflowPunct/>
              <w:autoSpaceDE/>
              <w:autoSpaceDN/>
              <w:adjustRightInd/>
              <w:spacing w:after="0"/>
              <w:textAlignment w:val="auto"/>
              <w:cnfStyle w:val="000000010000"/>
              <w:rPr>
                <w:lang w:val="en-US"/>
              </w:rPr>
            </w:pPr>
            <w:r>
              <w:rPr>
                <w:lang w:val="en-US"/>
              </w:rPr>
              <w:t>Not Null, foreign key</w:t>
            </w:r>
          </w:p>
        </w:tc>
      </w:tr>
    </w:tbl>
    <w:p w:rsidR="00DE60D8" w:rsidRPr="00AE05D3" w:rsidRDefault="00DE60D8" w:rsidP="00660EF6">
      <w:pPr>
        <w:overflowPunct/>
        <w:autoSpaceDE/>
        <w:autoSpaceDN/>
        <w:adjustRightInd/>
        <w:spacing w:after="0"/>
        <w:textAlignment w:val="auto"/>
        <w:rPr>
          <w:lang w:val="en-US"/>
        </w:rPr>
      </w:pPr>
    </w:p>
    <w:sectPr w:rsidR="00DE60D8" w:rsidRPr="00AE05D3" w:rsidSect="00E916F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7" w:h="16840" w:code="9"/>
      <w:pgMar w:top="2552" w:right="992" w:bottom="1985" w:left="851" w:header="720" w:footer="131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13D" w:rsidRDefault="00AA013D">
      <w:r>
        <w:separator/>
      </w:r>
    </w:p>
  </w:endnote>
  <w:endnote w:type="continuationSeparator" w:id="0">
    <w:p w:rsidR="00AA013D" w:rsidRDefault="00AA0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ama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472"/>
      <w:gridCol w:w="4253"/>
      <w:gridCol w:w="2218"/>
    </w:tblGrid>
    <w:tr w:rsidR="00AA013D">
      <w:tc>
        <w:tcPr>
          <w:tcW w:w="3472" w:type="dxa"/>
        </w:tcPr>
        <w:p w:rsidR="00FC180C" w:rsidRPr="00FC180C" w:rsidRDefault="00FC180C" w:rsidP="00E916F7">
          <w:pPr>
            <w:pStyle w:val="Fuzeile"/>
            <w:framePr w:h="0" w:hSpace="141" w:wrap="around" w:vAnchor="text" w:hAnchor="page" w:x="946" w:y="368"/>
            <w:tabs>
              <w:tab w:val="clear" w:pos="4536"/>
              <w:tab w:val="center" w:pos="4820"/>
            </w:tabs>
          </w:pPr>
          <w:r>
            <w:t>Training Manager Database Design</w:t>
          </w:r>
        </w:p>
      </w:tc>
      <w:tc>
        <w:tcPr>
          <w:tcW w:w="4253" w:type="dxa"/>
        </w:tcPr>
        <w:p w:rsidR="00AA013D" w:rsidRDefault="00AA013D" w:rsidP="00E916F7">
          <w:pPr>
            <w:pStyle w:val="Fuzeile"/>
            <w:framePr w:h="0" w:hSpace="141" w:wrap="around" w:vAnchor="text" w:hAnchor="page" w:x="946" w:y="368"/>
            <w:tabs>
              <w:tab w:val="clear" w:pos="4536"/>
              <w:tab w:val="center" w:pos="4820"/>
            </w:tabs>
            <w:jc w:val="center"/>
            <w:rPr>
              <w:sz w:val="16"/>
              <w:u w:val="single"/>
            </w:rPr>
          </w:pPr>
        </w:p>
      </w:tc>
      <w:tc>
        <w:tcPr>
          <w:tcW w:w="2218" w:type="dxa"/>
        </w:tcPr>
        <w:p w:rsidR="00AA013D" w:rsidRDefault="00AA013D" w:rsidP="00E916F7">
          <w:pPr>
            <w:pStyle w:val="Fuzeile"/>
            <w:framePr w:wrap="auto" w:vAnchor="text" w:hAnchor="page" w:x="946" w:y="368"/>
            <w:spacing w:after="40"/>
            <w:jc w:val="right"/>
          </w:pPr>
          <w:r>
            <w:t xml:space="preserve">Seite </w:t>
          </w:r>
          <w:fldSimple w:instr=" PAGE \* ARABIC \* MERGEFORMAT ">
            <w:r w:rsidR="00D9563D">
              <w:rPr>
                <w:noProof/>
              </w:rPr>
              <w:t>8</w:t>
            </w:r>
          </w:fldSimple>
          <w:r>
            <w:t xml:space="preserve"> von </w:t>
          </w:r>
          <w:fldSimple w:instr=" PAGEREF DokumentEnde \* ARABIC \* MERGEFORMAT ">
            <w:r w:rsidR="00D9563D">
              <w:rPr>
                <w:noProof/>
              </w:rPr>
              <w:t>3</w:t>
            </w:r>
          </w:fldSimple>
        </w:p>
      </w:tc>
    </w:tr>
  </w:tbl>
  <w:p w:rsidR="00AA013D" w:rsidRDefault="0031269F" w:rsidP="00E916F7">
    <w:pPr>
      <w:pStyle w:val="Fuzeile"/>
      <w:tabs>
        <w:tab w:val="clear" w:pos="4536"/>
        <w:tab w:val="center" w:pos="4820"/>
      </w:tabs>
    </w:pPr>
    <w:r>
      <w:rPr>
        <w:noProof/>
      </w:rPr>
      <w:pict>
        <v:group id="_x0000_s1043" style="position:absolute;margin-left:41.25pt;margin-top:771pt;width:508.55pt;height:2.9pt;z-index:-251657216;mso-position-horizontal-relative:page;mso-position-vertical-relative:page" coordorigin=",-10" coordsize="20001,20010">
          <v:shape id="_x0000_s1044" style="position:absolute;top:19655;width:13303;height:345" coordsize="20000,20000" path="m,l19997,e" filled="f" strokeweight="1.5pt">
            <v:path arrowok="t"/>
          </v:shape>
          <v:shape id="_x0000_s1045" style="position:absolute;top:-10;width:20001;height:345" coordsize="20000,20000" path="m,l19998,e" filled="f" strokecolor="blue" strokeweight="1.5pt">
            <v:path arrowok="t"/>
          </v:shape>
          <w10:wrap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472"/>
      <w:gridCol w:w="4253"/>
      <w:gridCol w:w="2218"/>
    </w:tblGrid>
    <w:tr w:rsidR="00AA013D" w:rsidTr="00E916F7">
      <w:tc>
        <w:tcPr>
          <w:tcW w:w="3472" w:type="dxa"/>
        </w:tcPr>
        <w:p w:rsidR="00AA013D" w:rsidRDefault="0031269F" w:rsidP="00E916F7">
          <w:pPr>
            <w:pStyle w:val="Fuzeile"/>
            <w:framePr w:h="0" w:hSpace="141" w:wrap="around" w:vAnchor="text" w:hAnchor="page" w:x="946" w:y="488"/>
            <w:tabs>
              <w:tab w:val="clear" w:pos="4536"/>
              <w:tab w:val="center" w:pos="4820"/>
            </w:tabs>
            <w:rPr>
              <w:sz w:val="16"/>
            </w:rPr>
          </w:pPr>
          <w:fldSimple w:instr=" FILENAME \p \* MERGEFORMAT ">
            <w:r w:rsidR="00AA013D" w:rsidRPr="003D3E1A">
              <w:rPr>
                <w:noProof/>
                <w:sz w:val="16"/>
              </w:rPr>
              <w:t>Dokument2</w:t>
            </w:r>
          </w:fldSimple>
        </w:p>
      </w:tc>
      <w:tc>
        <w:tcPr>
          <w:tcW w:w="4253" w:type="dxa"/>
        </w:tcPr>
        <w:p w:rsidR="00AA013D" w:rsidRDefault="0031269F" w:rsidP="00E916F7">
          <w:pPr>
            <w:pStyle w:val="Fuzeile"/>
            <w:framePr w:h="0" w:hSpace="141" w:wrap="around" w:vAnchor="text" w:hAnchor="page" w:x="946" w:y="488"/>
            <w:tabs>
              <w:tab w:val="clear" w:pos="4536"/>
              <w:tab w:val="center" w:pos="4820"/>
            </w:tabs>
            <w:jc w:val="center"/>
            <w:rPr>
              <w:sz w:val="16"/>
              <w:u w:val="single"/>
            </w:rPr>
          </w:pPr>
          <w:fldSimple w:instr=" SUBJECT  \* MERGEFORMAT ">
            <w:r w:rsidR="00AA013D" w:rsidRPr="003D3E1A">
              <w:rPr>
                <w:sz w:val="16"/>
                <w:u w:val="single"/>
              </w:rPr>
              <w:t>Allgemeine Dokumentvorlage</w:t>
            </w:r>
          </w:fldSimple>
        </w:p>
      </w:tc>
      <w:tc>
        <w:tcPr>
          <w:tcW w:w="2218" w:type="dxa"/>
        </w:tcPr>
        <w:p w:rsidR="00AA013D" w:rsidRDefault="00AA013D" w:rsidP="00E916F7">
          <w:pPr>
            <w:pStyle w:val="Fuzeile"/>
            <w:framePr w:wrap="auto" w:vAnchor="text" w:hAnchor="page" w:x="946" w:y="488"/>
            <w:spacing w:after="40"/>
            <w:jc w:val="right"/>
          </w:pPr>
          <w:r>
            <w:t xml:space="preserve">Seite </w:t>
          </w:r>
          <w:fldSimple w:instr=" PAGE \* ARABIC \* MERGEFORMAT ">
            <w:r>
              <w:rPr>
                <w:noProof/>
              </w:rPr>
              <w:t>1</w:t>
            </w:r>
          </w:fldSimple>
          <w:r>
            <w:t xml:space="preserve"> von </w:t>
          </w:r>
          <w:fldSimple w:instr=" PAGEREF DokumentEnde \* ARABIC \* MERGEFORMAT ">
            <w:r>
              <w:rPr>
                <w:noProof/>
              </w:rPr>
              <w:t>1</w:t>
            </w:r>
          </w:fldSimple>
        </w:p>
      </w:tc>
    </w:tr>
  </w:tbl>
  <w:p w:rsidR="00AA013D" w:rsidRDefault="0031269F">
    <w:pPr>
      <w:pStyle w:val="Fuzeile"/>
      <w:tabs>
        <w:tab w:val="clear" w:pos="4536"/>
        <w:tab w:val="center" w:pos="4820"/>
      </w:tabs>
    </w:pPr>
    <w:r>
      <w:rPr>
        <w:noProof/>
      </w:rPr>
      <w:pict>
        <v:group id="_x0000_s1034" style="position:absolute;margin-left:42pt;margin-top:773.05pt;width:508.55pt;height:2.9pt;z-index:-251658240;mso-position-horizontal-relative:page;mso-position-vertical-relative:page" coordorigin=",-10" coordsize="20001,20010">
          <v:shape id="_x0000_s1035" style="position:absolute;top:19655;width:13303;height:345" coordsize="20000,20000" path="m,l19997,e" filled="f" strokeweight="1.5pt">
            <v:path arrowok="t"/>
          </v:shape>
          <v:shape id="_x0000_s1036" style="position:absolute;top:-10;width:20001;height:345" coordsize="20000,20000" path="m,l19998,e" filled="f" strokecolor="blue" strokeweight="1.5pt">
            <v:path arrowok="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13D" w:rsidRDefault="00AA013D">
      <w:r>
        <w:separator/>
      </w:r>
    </w:p>
  </w:footnote>
  <w:footnote w:type="continuationSeparator" w:id="0">
    <w:p w:rsidR="00AA013D" w:rsidRDefault="00AA0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031"/>
      <w:gridCol w:w="5031"/>
    </w:tblGrid>
    <w:tr w:rsidR="00AA013D">
      <w:tc>
        <w:tcPr>
          <w:tcW w:w="5031" w:type="dxa"/>
        </w:tcPr>
        <w:p w:rsidR="00AA013D" w:rsidRDefault="00AA013D">
          <w:pPr>
            <w:pStyle w:val="Kopfzeile"/>
          </w:pPr>
          <w:r w:rsidRPr="00660EF6">
            <w:rPr>
              <w:noProof/>
            </w:rPr>
            <w:drawing>
              <wp:inline distT="0" distB="0" distL="0" distR="0">
                <wp:extent cx="1568955" cy="720000"/>
                <wp:effectExtent l="19050" t="0" r="0" b="0"/>
                <wp:docPr id="2" name="Grafik 0" descr="Schleissheimer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hleissheime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95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1" w:type="dxa"/>
        </w:tcPr>
        <w:p w:rsidR="00AA013D" w:rsidRDefault="00AA013D">
          <w:pPr>
            <w:pStyle w:val="Kopfzeile"/>
            <w:jc w:val="right"/>
            <w:rPr>
              <w:u w:val="single"/>
            </w:rPr>
          </w:pPr>
        </w:p>
      </w:tc>
    </w:tr>
    <w:tr w:rsidR="00AA013D">
      <w:tc>
        <w:tcPr>
          <w:tcW w:w="5031" w:type="dxa"/>
        </w:tcPr>
        <w:p w:rsidR="00AA013D" w:rsidRDefault="00AA013D">
          <w:pPr>
            <w:pStyle w:val="Kopfzeile"/>
            <w:rPr>
              <w:noProof/>
            </w:rPr>
          </w:pPr>
        </w:p>
      </w:tc>
      <w:tc>
        <w:tcPr>
          <w:tcW w:w="5031" w:type="dxa"/>
        </w:tcPr>
        <w:p w:rsidR="00AA013D" w:rsidRDefault="00AA013D">
          <w:pPr>
            <w:pStyle w:val="Kopfzeile"/>
            <w:jc w:val="right"/>
            <w:rPr>
              <w:noProof/>
            </w:rPr>
          </w:pPr>
        </w:p>
      </w:tc>
    </w:tr>
  </w:tbl>
  <w:p w:rsidR="00AA013D" w:rsidRDefault="0031269F">
    <w:pPr>
      <w:pStyle w:val="Kopfzeile"/>
    </w:pPr>
    <w:r w:rsidRPr="0031269F">
      <w:rPr>
        <w:rFonts w:ascii="Bahamas" w:hAnsi="Bahamas"/>
        <w:noProof/>
      </w:rPr>
      <w:pict>
        <v:group id="_x0000_s1025" style="position:absolute;margin-left:41.25pt;margin-top:120.1pt;width:510.35pt;height:2.9pt;z-index:-251660288;mso-position-horizontal-relative:page;mso-position-vertical-relative:page" coordorigin=",-10" coordsize="20000,20010">
          <v:shape id="_x0000_s1026" style="position:absolute;top:19655;width:20000;height:345" coordsize="20000,20000" path="m,l19998,e" fillcolor="blue" strokecolor="blue" strokeweight="1.5pt">
            <v:fill color2="blue"/>
            <v:path arrowok="t"/>
          </v:shape>
          <v:shape id="_x0000_s1027" style="position:absolute;left:5843;top:-10;width:14157;height:345" coordsize="20000,20000" path="m,l19997,e" filled="f" strokeweight="1.5pt">
            <v:path arrowok="t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5031"/>
      <w:gridCol w:w="5031"/>
    </w:tblGrid>
    <w:tr w:rsidR="00AA013D">
      <w:tc>
        <w:tcPr>
          <w:tcW w:w="5031" w:type="dxa"/>
        </w:tcPr>
        <w:p w:rsidR="00AA013D" w:rsidRDefault="00AA013D">
          <w:pPr>
            <w:pStyle w:val="Kopfzeile"/>
          </w:pPr>
          <w:r w:rsidRPr="001D538B">
            <w:rPr>
              <w:noProof/>
            </w:rPr>
            <w:drawing>
              <wp:inline distT="0" distB="0" distL="0" distR="0">
                <wp:extent cx="1568955" cy="720000"/>
                <wp:effectExtent l="19050" t="0" r="0" b="0"/>
                <wp:docPr id="3" name="Grafik 0" descr="Schleissheimer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hleissheimer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95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1" w:type="dxa"/>
        </w:tcPr>
        <w:p w:rsidR="00AA013D" w:rsidRDefault="0031269F">
          <w:pPr>
            <w:pStyle w:val="Kopfzeile"/>
            <w:jc w:val="right"/>
            <w:rPr>
              <w:u w:val="single"/>
            </w:rPr>
          </w:pPr>
          <w:fldSimple w:instr=" TITLE \* CAPS \* MERGEFORMAT ">
            <w:r w:rsidR="00AA013D" w:rsidRPr="003D3E1A">
              <w:rPr>
                <w:u w:val="single"/>
              </w:rPr>
              <w:t>Dokumentvorlage</w:t>
            </w:r>
          </w:fldSimple>
        </w:p>
      </w:tc>
    </w:tr>
    <w:tr w:rsidR="00AA013D">
      <w:tc>
        <w:tcPr>
          <w:tcW w:w="5031" w:type="dxa"/>
        </w:tcPr>
        <w:p w:rsidR="00AA013D" w:rsidRDefault="00AA013D">
          <w:pPr>
            <w:pStyle w:val="Kopfzeile"/>
            <w:rPr>
              <w:noProof/>
            </w:rPr>
          </w:pPr>
        </w:p>
      </w:tc>
      <w:tc>
        <w:tcPr>
          <w:tcW w:w="5031" w:type="dxa"/>
        </w:tcPr>
        <w:p w:rsidR="00AA013D" w:rsidRDefault="0031269F">
          <w:pPr>
            <w:pStyle w:val="Kopfzeile"/>
            <w:jc w:val="right"/>
            <w:rPr>
              <w:noProof/>
            </w:rPr>
          </w:pPr>
          <w:fldSimple w:instr=" SAVEDATE \@ &quot;dd.MM.yyyy&quot; \* MERGEFORMAT ">
            <w:r w:rsidR="006E1526">
              <w:rPr>
                <w:noProof/>
              </w:rPr>
              <w:t>29.01.2019</w:t>
            </w:r>
          </w:fldSimple>
        </w:p>
      </w:tc>
    </w:tr>
  </w:tbl>
  <w:p w:rsidR="00AA013D" w:rsidRDefault="0031269F">
    <w:pPr>
      <w:pStyle w:val="Kopfzeile"/>
    </w:pPr>
    <w:r w:rsidRPr="0031269F">
      <w:rPr>
        <w:rFonts w:ascii="Bahamas" w:hAnsi="Bahamas"/>
        <w:noProof/>
      </w:rPr>
      <w:pict>
        <v:group id="_x0000_s1028" style="position:absolute;margin-left:42pt;margin-top:120.35pt;width:510.35pt;height:2.9pt;z-index:-251659264;mso-position-horizontal-relative:page;mso-position-vertical-relative:page" coordorigin=",-10" coordsize="20000,20010">
          <v:shape id="_x0000_s1029" style="position:absolute;top:19655;width:20000;height:345" coordsize="20000,20000" path="m,l19998,e" fillcolor="blue" strokecolor="blue" strokeweight="1.5pt">
            <v:fill color2="blue"/>
            <v:path arrowok="t"/>
          </v:shape>
          <v:shape id="_x0000_s1030" style="position:absolute;left:5843;top:-10;width:14157;height:345" coordsize="20000,20000" path="m,l19997,e" filled="f" strokeweight="1.5pt">
            <v:path arrowok="t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DA2F5C"/>
    <w:rsid w:val="00000919"/>
    <w:rsid w:val="000017E2"/>
    <w:rsid w:val="000018CE"/>
    <w:rsid w:val="00022AB2"/>
    <w:rsid w:val="00036B03"/>
    <w:rsid w:val="00046BE2"/>
    <w:rsid w:val="00046C5A"/>
    <w:rsid w:val="00055FFB"/>
    <w:rsid w:val="000746E0"/>
    <w:rsid w:val="0008293B"/>
    <w:rsid w:val="000B3B75"/>
    <w:rsid w:val="000B7D1F"/>
    <w:rsid w:val="000C1EA6"/>
    <w:rsid w:val="000D02C6"/>
    <w:rsid w:val="000D318B"/>
    <w:rsid w:val="000E5CDE"/>
    <w:rsid w:val="000F518B"/>
    <w:rsid w:val="000F626D"/>
    <w:rsid w:val="000F792F"/>
    <w:rsid w:val="00106EC4"/>
    <w:rsid w:val="00122779"/>
    <w:rsid w:val="00136E5C"/>
    <w:rsid w:val="00164083"/>
    <w:rsid w:val="0019729E"/>
    <w:rsid w:val="001A2335"/>
    <w:rsid w:val="001B7249"/>
    <w:rsid w:val="001D0BF5"/>
    <w:rsid w:val="001D538B"/>
    <w:rsid w:val="001E0BF4"/>
    <w:rsid w:val="001E11F2"/>
    <w:rsid w:val="002141EE"/>
    <w:rsid w:val="002315C4"/>
    <w:rsid w:val="0023180F"/>
    <w:rsid w:val="0023259E"/>
    <w:rsid w:val="00261091"/>
    <w:rsid w:val="002765BD"/>
    <w:rsid w:val="0029336A"/>
    <w:rsid w:val="002C1458"/>
    <w:rsid w:val="002C380E"/>
    <w:rsid w:val="003018D9"/>
    <w:rsid w:val="003076CF"/>
    <w:rsid w:val="0031269F"/>
    <w:rsid w:val="00312986"/>
    <w:rsid w:val="00326A53"/>
    <w:rsid w:val="00327A6C"/>
    <w:rsid w:val="00343F2D"/>
    <w:rsid w:val="00376CBC"/>
    <w:rsid w:val="00382F94"/>
    <w:rsid w:val="00385CD1"/>
    <w:rsid w:val="003960CB"/>
    <w:rsid w:val="003B35DA"/>
    <w:rsid w:val="003B44C5"/>
    <w:rsid w:val="003D3E1A"/>
    <w:rsid w:val="003E02BE"/>
    <w:rsid w:val="003E381C"/>
    <w:rsid w:val="003F65CF"/>
    <w:rsid w:val="004112DB"/>
    <w:rsid w:val="0041743C"/>
    <w:rsid w:val="00474989"/>
    <w:rsid w:val="004772E7"/>
    <w:rsid w:val="004D529F"/>
    <w:rsid w:val="004E063E"/>
    <w:rsid w:val="004F61DA"/>
    <w:rsid w:val="0050192F"/>
    <w:rsid w:val="00501DF7"/>
    <w:rsid w:val="00527691"/>
    <w:rsid w:val="0055422B"/>
    <w:rsid w:val="005A49F8"/>
    <w:rsid w:val="005B0128"/>
    <w:rsid w:val="005B03C7"/>
    <w:rsid w:val="005D05CA"/>
    <w:rsid w:val="005D434A"/>
    <w:rsid w:val="005E7883"/>
    <w:rsid w:val="005F1A37"/>
    <w:rsid w:val="0060794E"/>
    <w:rsid w:val="00647216"/>
    <w:rsid w:val="0064780D"/>
    <w:rsid w:val="00660EF6"/>
    <w:rsid w:val="00662278"/>
    <w:rsid w:val="00666772"/>
    <w:rsid w:val="00674494"/>
    <w:rsid w:val="0068054C"/>
    <w:rsid w:val="006836B6"/>
    <w:rsid w:val="006B5E37"/>
    <w:rsid w:val="006D375C"/>
    <w:rsid w:val="006E1526"/>
    <w:rsid w:val="006E7CA5"/>
    <w:rsid w:val="00703D99"/>
    <w:rsid w:val="00703F77"/>
    <w:rsid w:val="0073317B"/>
    <w:rsid w:val="00737CEF"/>
    <w:rsid w:val="00756EEB"/>
    <w:rsid w:val="007713C1"/>
    <w:rsid w:val="00776E77"/>
    <w:rsid w:val="007840C1"/>
    <w:rsid w:val="0079064B"/>
    <w:rsid w:val="007A05D7"/>
    <w:rsid w:val="007A6DAE"/>
    <w:rsid w:val="007B4750"/>
    <w:rsid w:val="007D1E80"/>
    <w:rsid w:val="007E4243"/>
    <w:rsid w:val="00817014"/>
    <w:rsid w:val="00820160"/>
    <w:rsid w:val="00825EB9"/>
    <w:rsid w:val="00840688"/>
    <w:rsid w:val="00843308"/>
    <w:rsid w:val="0084371E"/>
    <w:rsid w:val="00874804"/>
    <w:rsid w:val="00884171"/>
    <w:rsid w:val="008A3E18"/>
    <w:rsid w:val="008A4FFF"/>
    <w:rsid w:val="008C2993"/>
    <w:rsid w:val="008D202D"/>
    <w:rsid w:val="008D3950"/>
    <w:rsid w:val="008D4BFD"/>
    <w:rsid w:val="008E477B"/>
    <w:rsid w:val="008E7DF7"/>
    <w:rsid w:val="008F22D1"/>
    <w:rsid w:val="009167E8"/>
    <w:rsid w:val="00920893"/>
    <w:rsid w:val="00927444"/>
    <w:rsid w:val="00945A43"/>
    <w:rsid w:val="0094688A"/>
    <w:rsid w:val="00963871"/>
    <w:rsid w:val="00965C0A"/>
    <w:rsid w:val="00983732"/>
    <w:rsid w:val="00992607"/>
    <w:rsid w:val="009A1924"/>
    <w:rsid w:val="009A6B5D"/>
    <w:rsid w:val="009B60EC"/>
    <w:rsid w:val="009D3082"/>
    <w:rsid w:val="009D6CF1"/>
    <w:rsid w:val="009D77BC"/>
    <w:rsid w:val="009E4060"/>
    <w:rsid w:val="00A0102C"/>
    <w:rsid w:val="00A03B09"/>
    <w:rsid w:val="00A11B53"/>
    <w:rsid w:val="00A15BFF"/>
    <w:rsid w:val="00A433EA"/>
    <w:rsid w:val="00A7501D"/>
    <w:rsid w:val="00A82516"/>
    <w:rsid w:val="00A94A5E"/>
    <w:rsid w:val="00AA013D"/>
    <w:rsid w:val="00AA0F3E"/>
    <w:rsid w:val="00AA4096"/>
    <w:rsid w:val="00AB1CE5"/>
    <w:rsid w:val="00AC7ABB"/>
    <w:rsid w:val="00AE05D3"/>
    <w:rsid w:val="00AF52E6"/>
    <w:rsid w:val="00B05ABA"/>
    <w:rsid w:val="00B304AD"/>
    <w:rsid w:val="00B33AE3"/>
    <w:rsid w:val="00B41DC2"/>
    <w:rsid w:val="00B64B21"/>
    <w:rsid w:val="00B66273"/>
    <w:rsid w:val="00BB04B5"/>
    <w:rsid w:val="00BC2400"/>
    <w:rsid w:val="00BD31AE"/>
    <w:rsid w:val="00BE3746"/>
    <w:rsid w:val="00C12ABC"/>
    <w:rsid w:val="00C40865"/>
    <w:rsid w:val="00C42387"/>
    <w:rsid w:val="00C5086F"/>
    <w:rsid w:val="00C54294"/>
    <w:rsid w:val="00C56593"/>
    <w:rsid w:val="00C7364E"/>
    <w:rsid w:val="00D30430"/>
    <w:rsid w:val="00D42169"/>
    <w:rsid w:val="00D52F97"/>
    <w:rsid w:val="00D63ECC"/>
    <w:rsid w:val="00D73985"/>
    <w:rsid w:val="00D83513"/>
    <w:rsid w:val="00D8359E"/>
    <w:rsid w:val="00D91D0C"/>
    <w:rsid w:val="00D9563D"/>
    <w:rsid w:val="00DA0AEF"/>
    <w:rsid w:val="00DA1E0E"/>
    <w:rsid w:val="00DA2F5C"/>
    <w:rsid w:val="00DA7692"/>
    <w:rsid w:val="00DA7962"/>
    <w:rsid w:val="00DB67BC"/>
    <w:rsid w:val="00DC1631"/>
    <w:rsid w:val="00DC691F"/>
    <w:rsid w:val="00DD2246"/>
    <w:rsid w:val="00DD342E"/>
    <w:rsid w:val="00DE60D8"/>
    <w:rsid w:val="00DE76B2"/>
    <w:rsid w:val="00DF26AD"/>
    <w:rsid w:val="00DF493A"/>
    <w:rsid w:val="00E12746"/>
    <w:rsid w:val="00E1315F"/>
    <w:rsid w:val="00E133E6"/>
    <w:rsid w:val="00E328D6"/>
    <w:rsid w:val="00E55847"/>
    <w:rsid w:val="00E627D3"/>
    <w:rsid w:val="00E6317F"/>
    <w:rsid w:val="00E80F98"/>
    <w:rsid w:val="00E8562A"/>
    <w:rsid w:val="00E9088E"/>
    <w:rsid w:val="00E916F7"/>
    <w:rsid w:val="00EB5435"/>
    <w:rsid w:val="00EC6669"/>
    <w:rsid w:val="00EF006E"/>
    <w:rsid w:val="00EF4311"/>
    <w:rsid w:val="00EF4DD6"/>
    <w:rsid w:val="00F02FFA"/>
    <w:rsid w:val="00F07142"/>
    <w:rsid w:val="00F14559"/>
    <w:rsid w:val="00F37BBA"/>
    <w:rsid w:val="00F42478"/>
    <w:rsid w:val="00F534BC"/>
    <w:rsid w:val="00F72706"/>
    <w:rsid w:val="00F74C86"/>
    <w:rsid w:val="00F74D2B"/>
    <w:rsid w:val="00F859BE"/>
    <w:rsid w:val="00F92121"/>
    <w:rsid w:val="00FA20D0"/>
    <w:rsid w:val="00FB17F2"/>
    <w:rsid w:val="00FC180C"/>
    <w:rsid w:val="00FE07D0"/>
    <w:rsid w:val="00FF54F7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AFAX"/>
    <w:qFormat/>
    <w:rsid w:val="00BB04B5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BB04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B04B5"/>
    <w:pPr>
      <w:tabs>
        <w:tab w:val="center" w:pos="4536"/>
        <w:tab w:val="right" w:pos="9072"/>
      </w:tabs>
    </w:pPr>
  </w:style>
  <w:style w:type="paragraph" w:styleId="Kommentartext">
    <w:name w:val="annotation text"/>
    <w:basedOn w:val="Standard"/>
    <w:semiHidden/>
    <w:rsid w:val="00BB04B5"/>
  </w:style>
  <w:style w:type="paragraph" w:styleId="Sprechblasentext">
    <w:name w:val="Balloon Text"/>
    <w:basedOn w:val="Standard"/>
    <w:link w:val="SprechblasentextZchn"/>
    <w:rsid w:val="00E127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12746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rsid w:val="008D3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0B3B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1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Buero\Vorlagen\SSH%20Dokumen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94ECD7-9581-4950-9E41-22BB1D1E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SSH Dokument.dotx</Template>
  <TotalTime>0</TotalTime>
  <Pages>8</Pages>
  <Words>1059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Schleissheimer GmbH</Company>
  <LinksUpToDate>false</LinksUpToDate>
  <CharactersWithSpaces>7720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Allgemeine Dokumentvorlage</dc:subject>
  <dc:creator>bilic</dc:creator>
  <cp:lastModifiedBy>bilic</cp:lastModifiedBy>
  <cp:revision>359</cp:revision>
  <dcterms:created xsi:type="dcterms:W3CDTF">2019-01-29T14:28:00Z</dcterms:created>
  <dcterms:modified xsi:type="dcterms:W3CDTF">2019-01-31T15:59:00Z</dcterms:modified>
</cp:coreProperties>
</file>